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7E3CB" w14:textId="4AB93883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3F0F122C" w14:textId="77777777" w:rsidR="00A135B4" w:rsidRDefault="00A135B4" w:rsidP="00C6554A">
      <w:pPr>
        <w:pStyle w:val="Title"/>
        <w:rPr>
          <w:noProof/>
        </w:rPr>
      </w:pPr>
    </w:p>
    <w:p w14:paraId="648F05EB" w14:textId="77777777" w:rsidR="00A135B4" w:rsidRDefault="00A135B4" w:rsidP="00C6554A">
      <w:pPr>
        <w:pStyle w:val="Title"/>
        <w:rPr>
          <w:noProof/>
        </w:rPr>
      </w:pPr>
    </w:p>
    <w:p w14:paraId="66BC0461" w14:textId="77777777" w:rsidR="00A135B4" w:rsidRDefault="00A135B4" w:rsidP="00C6554A">
      <w:pPr>
        <w:pStyle w:val="Title"/>
        <w:rPr>
          <w:noProof/>
        </w:rPr>
      </w:pPr>
    </w:p>
    <w:p w14:paraId="7B16B71D" w14:textId="77777777" w:rsidR="00A135B4" w:rsidRDefault="00A135B4" w:rsidP="00C6554A">
      <w:pPr>
        <w:pStyle w:val="Title"/>
        <w:rPr>
          <w:noProof/>
        </w:rPr>
      </w:pPr>
    </w:p>
    <w:p w14:paraId="74B37FC8" w14:textId="77777777" w:rsidR="00A135B4" w:rsidRDefault="00A135B4" w:rsidP="00C6554A">
      <w:pPr>
        <w:pStyle w:val="Title"/>
        <w:rPr>
          <w:noProof/>
        </w:rPr>
      </w:pPr>
    </w:p>
    <w:p w14:paraId="428AAA63" w14:textId="77777777" w:rsidR="00A135B4" w:rsidRDefault="00A135B4" w:rsidP="00C6554A">
      <w:pPr>
        <w:pStyle w:val="Title"/>
        <w:rPr>
          <w:noProof/>
        </w:rPr>
      </w:pPr>
    </w:p>
    <w:p w14:paraId="5BAAC580" w14:textId="17100BCC" w:rsidR="00C6554A" w:rsidRDefault="00956A9A" w:rsidP="00C6554A">
      <w:pPr>
        <w:pStyle w:val="Title"/>
      </w:pPr>
      <w:r>
        <w:t xml:space="preserve"> </w:t>
      </w:r>
      <w:r w:rsidR="00A36547">
        <w:t>Assignment</w:t>
      </w:r>
      <w:r w:rsidR="00FD0769">
        <w:t xml:space="preserve"> </w:t>
      </w:r>
      <w:r w:rsidR="00A36547">
        <w:t>1</w:t>
      </w:r>
    </w:p>
    <w:p w14:paraId="4167A8C6" w14:textId="3214B041" w:rsidR="00C6554A" w:rsidRPr="00D5413C" w:rsidRDefault="006A39CD" w:rsidP="00C6554A">
      <w:pPr>
        <w:pStyle w:val="Subtitle"/>
      </w:pPr>
      <w:r>
        <w:t>Time Management by dave crenshaw</w:t>
      </w:r>
    </w:p>
    <w:p w14:paraId="40C295A3" w14:textId="45F89EF3" w:rsidR="00C6554A" w:rsidRPr="0038456E" w:rsidRDefault="0038456E" w:rsidP="00C6554A">
      <w:pPr>
        <w:pStyle w:val="ContactInfo"/>
        <w:rPr>
          <w:lang w:val="pt-BR"/>
        </w:rPr>
      </w:pPr>
      <w:r w:rsidRPr="0038456E">
        <w:rPr>
          <w:lang w:val="pt-BR"/>
        </w:rPr>
        <w:t xml:space="preserve">Elaine Candido da Silva </w:t>
      </w:r>
      <w:r>
        <w:rPr>
          <w:lang w:val="pt-BR"/>
        </w:rPr>
        <w:t>–</w:t>
      </w:r>
      <w:r w:rsidR="00825CCF" w:rsidRPr="0038456E">
        <w:rPr>
          <w:lang w:val="pt-BR"/>
        </w:rPr>
        <w:t xml:space="preserve"> W</w:t>
      </w:r>
      <w:r>
        <w:rPr>
          <w:lang w:val="pt-BR"/>
        </w:rPr>
        <w:t>0445885</w:t>
      </w:r>
      <w:r w:rsidR="00C6554A" w:rsidRPr="0038456E">
        <w:rPr>
          <w:lang w:val="pt-BR"/>
        </w:rPr>
        <w:t xml:space="preserve"> | </w:t>
      </w:r>
      <w:r w:rsidR="00C14889">
        <w:rPr>
          <w:lang w:val="pt-BR"/>
        </w:rPr>
        <w:t>ICOM2701</w:t>
      </w:r>
      <w:r w:rsidR="00C6554A" w:rsidRPr="0038456E">
        <w:rPr>
          <w:lang w:val="pt-BR"/>
        </w:rPr>
        <w:t xml:space="preserve"> | </w:t>
      </w:r>
      <w:r w:rsidR="00C14889">
        <w:rPr>
          <w:lang w:val="pt-BR"/>
        </w:rPr>
        <w:t>January</w:t>
      </w:r>
      <w:r w:rsidR="00FD0769" w:rsidRPr="0038456E">
        <w:rPr>
          <w:lang w:val="pt-BR"/>
        </w:rPr>
        <w:t>, 20</w:t>
      </w:r>
      <w:r w:rsidR="009D03E1" w:rsidRPr="0038456E">
        <w:rPr>
          <w:lang w:val="pt-BR"/>
        </w:rPr>
        <w:t>2</w:t>
      </w:r>
      <w:r w:rsidR="00C14889">
        <w:rPr>
          <w:lang w:val="pt-BR"/>
        </w:rPr>
        <w:t>4</w:t>
      </w:r>
      <w:r w:rsidR="00C6554A" w:rsidRPr="0038456E">
        <w:rPr>
          <w:lang w:val="pt-BR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-3786329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E1CC8D" w14:textId="3DF17F90" w:rsidR="00FD0769" w:rsidRDefault="00FD0769">
          <w:pPr>
            <w:pStyle w:val="TOCHeading"/>
          </w:pPr>
          <w:r>
            <w:t>Contents</w:t>
          </w:r>
        </w:p>
        <w:p w14:paraId="1AED6E2F" w14:textId="58E578E8" w:rsidR="00662A95" w:rsidRDefault="00FD0769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pt-BR"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23431" w:history="1">
            <w:r w:rsidR="00662A95" w:rsidRPr="00062604">
              <w:rPr>
                <w:rStyle w:val="Hyperlink"/>
                <w:noProof/>
              </w:rPr>
              <w:t>Activity 1-1 Installing Windows 10</w:t>
            </w:r>
            <w:r w:rsidR="00662A95">
              <w:rPr>
                <w:noProof/>
                <w:webHidden/>
              </w:rPr>
              <w:tab/>
            </w:r>
            <w:r w:rsidR="00662A95">
              <w:rPr>
                <w:noProof/>
                <w:webHidden/>
              </w:rPr>
              <w:fldChar w:fldCharType="begin"/>
            </w:r>
            <w:r w:rsidR="00662A95">
              <w:rPr>
                <w:noProof/>
                <w:webHidden/>
              </w:rPr>
              <w:instrText xml:space="preserve"> PAGEREF _Toc151123431 \h </w:instrText>
            </w:r>
            <w:r w:rsidR="00662A95">
              <w:rPr>
                <w:noProof/>
                <w:webHidden/>
              </w:rPr>
            </w:r>
            <w:r w:rsidR="00662A95">
              <w:rPr>
                <w:noProof/>
                <w:webHidden/>
              </w:rPr>
              <w:fldChar w:fldCharType="separate"/>
            </w:r>
            <w:r w:rsidR="00662A95">
              <w:rPr>
                <w:noProof/>
                <w:webHidden/>
              </w:rPr>
              <w:t>1</w:t>
            </w:r>
            <w:r w:rsidR="00662A95">
              <w:rPr>
                <w:noProof/>
                <w:webHidden/>
              </w:rPr>
              <w:fldChar w:fldCharType="end"/>
            </w:r>
          </w:hyperlink>
        </w:p>
        <w:p w14:paraId="21A8D2AC" w14:textId="581EB67D" w:rsidR="00662A95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pt-BR" w:eastAsia="pt-BR"/>
              <w14:ligatures w14:val="standardContextual"/>
            </w:rPr>
          </w:pPr>
          <w:hyperlink w:anchor="_Toc151123432" w:history="1">
            <w:r w:rsidR="00662A95" w:rsidRPr="00062604">
              <w:rPr>
                <w:rStyle w:val="Hyperlink"/>
                <w:noProof/>
              </w:rPr>
              <w:t>PART A</w:t>
            </w:r>
            <w:r w:rsidR="00662A95">
              <w:rPr>
                <w:noProof/>
                <w:webHidden/>
              </w:rPr>
              <w:tab/>
            </w:r>
            <w:r w:rsidR="00662A95">
              <w:rPr>
                <w:noProof/>
                <w:webHidden/>
              </w:rPr>
              <w:fldChar w:fldCharType="begin"/>
            </w:r>
            <w:r w:rsidR="00662A95">
              <w:rPr>
                <w:noProof/>
                <w:webHidden/>
              </w:rPr>
              <w:instrText xml:space="preserve"> PAGEREF _Toc151123432 \h </w:instrText>
            </w:r>
            <w:r w:rsidR="00662A95">
              <w:rPr>
                <w:noProof/>
                <w:webHidden/>
              </w:rPr>
            </w:r>
            <w:r w:rsidR="00662A95">
              <w:rPr>
                <w:noProof/>
                <w:webHidden/>
              </w:rPr>
              <w:fldChar w:fldCharType="separate"/>
            </w:r>
            <w:r w:rsidR="00662A95">
              <w:rPr>
                <w:noProof/>
                <w:webHidden/>
              </w:rPr>
              <w:t>1</w:t>
            </w:r>
            <w:r w:rsidR="00662A95">
              <w:rPr>
                <w:noProof/>
                <w:webHidden/>
              </w:rPr>
              <w:fldChar w:fldCharType="end"/>
            </w:r>
          </w:hyperlink>
        </w:p>
        <w:p w14:paraId="64A6E2E7" w14:textId="33E64560" w:rsidR="00662A95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pt-BR" w:eastAsia="pt-BR"/>
              <w14:ligatures w14:val="standardContextual"/>
            </w:rPr>
          </w:pPr>
          <w:hyperlink w:anchor="_Toc151123433" w:history="1">
            <w:r w:rsidR="00662A95" w:rsidRPr="00062604">
              <w:rPr>
                <w:rStyle w:val="Hyperlink"/>
                <w:noProof/>
              </w:rPr>
              <w:t>Item 6</w:t>
            </w:r>
            <w:r w:rsidR="00662A95">
              <w:rPr>
                <w:noProof/>
                <w:webHidden/>
              </w:rPr>
              <w:tab/>
            </w:r>
            <w:r w:rsidR="00662A95">
              <w:rPr>
                <w:noProof/>
                <w:webHidden/>
              </w:rPr>
              <w:fldChar w:fldCharType="begin"/>
            </w:r>
            <w:r w:rsidR="00662A95">
              <w:rPr>
                <w:noProof/>
                <w:webHidden/>
              </w:rPr>
              <w:instrText xml:space="preserve"> PAGEREF _Toc151123433 \h </w:instrText>
            </w:r>
            <w:r w:rsidR="00662A95">
              <w:rPr>
                <w:noProof/>
                <w:webHidden/>
              </w:rPr>
            </w:r>
            <w:r w:rsidR="00662A95">
              <w:rPr>
                <w:noProof/>
                <w:webHidden/>
              </w:rPr>
              <w:fldChar w:fldCharType="separate"/>
            </w:r>
            <w:r w:rsidR="00662A95">
              <w:rPr>
                <w:noProof/>
                <w:webHidden/>
              </w:rPr>
              <w:t>2</w:t>
            </w:r>
            <w:r w:rsidR="00662A95">
              <w:rPr>
                <w:noProof/>
                <w:webHidden/>
              </w:rPr>
              <w:fldChar w:fldCharType="end"/>
            </w:r>
          </w:hyperlink>
        </w:p>
        <w:p w14:paraId="715BB0A0" w14:textId="0DC417AD" w:rsidR="00662A95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pt-BR" w:eastAsia="pt-BR"/>
              <w14:ligatures w14:val="standardContextual"/>
            </w:rPr>
          </w:pPr>
          <w:hyperlink w:anchor="_Toc151123434" w:history="1">
            <w:r w:rsidR="00662A95" w:rsidRPr="00062604">
              <w:rPr>
                <w:rStyle w:val="Hyperlink"/>
                <w:noProof/>
              </w:rPr>
              <w:t>PART B</w:t>
            </w:r>
            <w:r w:rsidR="00662A95">
              <w:rPr>
                <w:noProof/>
                <w:webHidden/>
              </w:rPr>
              <w:tab/>
            </w:r>
            <w:r w:rsidR="00662A95">
              <w:rPr>
                <w:noProof/>
                <w:webHidden/>
              </w:rPr>
              <w:fldChar w:fldCharType="begin"/>
            </w:r>
            <w:r w:rsidR="00662A95">
              <w:rPr>
                <w:noProof/>
                <w:webHidden/>
              </w:rPr>
              <w:instrText xml:space="preserve"> PAGEREF _Toc151123434 \h </w:instrText>
            </w:r>
            <w:r w:rsidR="00662A95">
              <w:rPr>
                <w:noProof/>
                <w:webHidden/>
              </w:rPr>
            </w:r>
            <w:r w:rsidR="00662A95">
              <w:rPr>
                <w:noProof/>
                <w:webHidden/>
              </w:rPr>
              <w:fldChar w:fldCharType="separate"/>
            </w:r>
            <w:r w:rsidR="00662A95">
              <w:rPr>
                <w:noProof/>
                <w:webHidden/>
              </w:rPr>
              <w:t>2</w:t>
            </w:r>
            <w:r w:rsidR="00662A95">
              <w:rPr>
                <w:noProof/>
                <w:webHidden/>
              </w:rPr>
              <w:fldChar w:fldCharType="end"/>
            </w:r>
          </w:hyperlink>
        </w:p>
        <w:p w14:paraId="6593DBDD" w14:textId="11077AA1" w:rsidR="00662A95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pt-BR" w:eastAsia="pt-BR"/>
              <w14:ligatures w14:val="standardContextual"/>
            </w:rPr>
          </w:pPr>
          <w:hyperlink w:anchor="_Toc151123435" w:history="1">
            <w:r w:rsidR="00662A95" w:rsidRPr="00062604">
              <w:rPr>
                <w:rStyle w:val="Hyperlink"/>
                <w:noProof/>
              </w:rPr>
              <w:t>Item 6</w:t>
            </w:r>
            <w:r w:rsidR="00662A95">
              <w:rPr>
                <w:noProof/>
                <w:webHidden/>
              </w:rPr>
              <w:tab/>
            </w:r>
            <w:r w:rsidR="00662A95">
              <w:rPr>
                <w:noProof/>
                <w:webHidden/>
              </w:rPr>
              <w:fldChar w:fldCharType="begin"/>
            </w:r>
            <w:r w:rsidR="00662A95">
              <w:rPr>
                <w:noProof/>
                <w:webHidden/>
              </w:rPr>
              <w:instrText xml:space="preserve"> PAGEREF _Toc151123435 \h </w:instrText>
            </w:r>
            <w:r w:rsidR="00662A95">
              <w:rPr>
                <w:noProof/>
                <w:webHidden/>
              </w:rPr>
            </w:r>
            <w:r w:rsidR="00662A95">
              <w:rPr>
                <w:noProof/>
                <w:webHidden/>
              </w:rPr>
              <w:fldChar w:fldCharType="separate"/>
            </w:r>
            <w:r w:rsidR="00662A95">
              <w:rPr>
                <w:noProof/>
                <w:webHidden/>
              </w:rPr>
              <w:t>2</w:t>
            </w:r>
            <w:r w:rsidR="00662A95">
              <w:rPr>
                <w:noProof/>
                <w:webHidden/>
              </w:rPr>
              <w:fldChar w:fldCharType="end"/>
            </w:r>
          </w:hyperlink>
        </w:p>
        <w:p w14:paraId="7466A34B" w14:textId="43FB426F" w:rsidR="00662A95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pt-BR" w:eastAsia="pt-BR"/>
              <w14:ligatures w14:val="standardContextual"/>
            </w:rPr>
          </w:pPr>
          <w:hyperlink w:anchor="_Toc151123436" w:history="1">
            <w:r w:rsidR="00662A95" w:rsidRPr="00062604">
              <w:rPr>
                <w:rStyle w:val="Hyperlink"/>
                <w:noProof/>
              </w:rPr>
              <w:t>Activity 1-2 Switching Between Applications</w:t>
            </w:r>
            <w:r w:rsidR="00662A95">
              <w:rPr>
                <w:noProof/>
                <w:webHidden/>
              </w:rPr>
              <w:tab/>
            </w:r>
            <w:r w:rsidR="00662A95">
              <w:rPr>
                <w:noProof/>
                <w:webHidden/>
              </w:rPr>
              <w:fldChar w:fldCharType="begin"/>
            </w:r>
            <w:r w:rsidR="00662A95">
              <w:rPr>
                <w:noProof/>
                <w:webHidden/>
              </w:rPr>
              <w:instrText xml:space="preserve"> PAGEREF _Toc151123436 \h </w:instrText>
            </w:r>
            <w:r w:rsidR="00662A95">
              <w:rPr>
                <w:noProof/>
                <w:webHidden/>
              </w:rPr>
            </w:r>
            <w:r w:rsidR="00662A95">
              <w:rPr>
                <w:noProof/>
                <w:webHidden/>
              </w:rPr>
              <w:fldChar w:fldCharType="separate"/>
            </w:r>
            <w:r w:rsidR="00662A95">
              <w:rPr>
                <w:noProof/>
                <w:webHidden/>
              </w:rPr>
              <w:t>3</w:t>
            </w:r>
            <w:r w:rsidR="00662A95">
              <w:rPr>
                <w:noProof/>
                <w:webHidden/>
              </w:rPr>
              <w:fldChar w:fldCharType="end"/>
            </w:r>
          </w:hyperlink>
        </w:p>
        <w:p w14:paraId="4C70EAEE" w14:textId="209377AC" w:rsidR="00FD0769" w:rsidRDefault="00FD0769">
          <w:r>
            <w:rPr>
              <w:b/>
              <w:bCs/>
              <w:noProof/>
            </w:rPr>
            <w:fldChar w:fldCharType="end"/>
          </w:r>
        </w:p>
      </w:sdtContent>
    </w:sdt>
    <w:p w14:paraId="2BAB0EE1" w14:textId="21D3DC84" w:rsidR="004E7A88" w:rsidRDefault="004E7A88" w:rsidP="004E7A88"/>
    <w:p w14:paraId="3C439BF4" w14:textId="77777777" w:rsidR="00FD0769" w:rsidRDefault="00FD0769" w:rsidP="00C6554A">
      <w:pPr>
        <w:pStyle w:val="Heading1"/>
      </w:pPr>
    </w:p>
    <w:p w14:paraId="32A5A619" w14:textId="77777777" w:rsidR="00FD0769" w:rsidRDefault="00FD0769" w:rsidP="00C6554A">
      <w:pPr>
        <w:pStyle w:val="Heading1"/>
      </w:pPr>
    </w:p>
    <w:p w14:paraId="03F362AA" w14:textId="69A782D4" w:rsidR="00C6554A" w:rsidRDefault="00FD0769" w:rsidP="00C6554A">
      <w:pPr>
        <w:pStyle w:val="Heading1"/>
      </w:pPr>
      <w:bookmarkStart w:id="5" w:name="_Toc151123431"/>
      <w:r>
        <w:t>Activity 1-1</w:t>
      </w:r>
      <w:r w:rsidR="00B762D4">
        <w:t xml:space="preserve"> </w:t>
      </w:r>
      <w:r w:rsidR="00CD507F">
        <w:t>Installing Windows 10</w:t>
      </w:r>
      <w:bookmarkEnd w:id="5"/>
    </w:p>
    <w:p w14:paraId="0867CDBE" w14:textId="0C4C52A4" w:rsidR="00C6554A" w:rsidRDefault="002E72B8" w:rsidP="00FD0769">
      <w:r>
        <w:t xml:space="preserve">Be sure to include the title of the lab in the heading. </w:t>
      </w:r>
      <w:r w:rsidR="004E7A88">
        <w:t>The main documentation for each activity should be listed here. Consider using lists if multiple steps are required:</w:t>
      </w:r>
    </w:p>
    <w:p w14:paraId="2565C3DF" w14:textId="59768550" w:rsidR="004E7A88" w:rsidRDefault="004E7A88" w:rsidP="004E7A88">
      <w:pPr>
        <w:pStyle w:val="ListNumber"/>
      </w:pPr>
      <w:r>
        <w:t>Did a thing.</w:t>
      </w:r>
    </w:p>
    <w:p w14:paraId="32E54460" w14:textId="053BECA8" w:rsidR="004E7A88" w:rsidRDefault="004E7A88" w:rsidP="004E7A88">
      <w:pPr>
        <w:pStyle w:val="ListNumber"/>
        <w:rPr>
          <w:color w:val="FF0000"/>
        </w:rPr>
      </w:pPr>
      <w:r w:rsidRPr="004E7A88">
        <w:rPr>
          <w:color w:val="FF0000"/>
        </w:rPr>
        <w:t>Nothing happened?</w:t>
      </w:r>
    </w:p>
    <w:p w14:paraId="66F2A7AB" w14:textId="31FF1F3B" w:rsidR="004E7A88" w:rsidRPr="004E7A88" w:rsidRDefault="004E7A88" w:rsidP="004E7A88">
      <w:pPr>
        <w:pStyle w:val="ListBullet"/>
        <w:rPr>
          <w:color w:val="FF0000"/>
        </w:rPr>
      </w:pPr>
      <w:r w:rsidRPr="004E7A88">
        <w:rPr>
          <w:color w:val="FF0000"/>
        </w:rPr>
        <w:t>I tried rebooting</w:t>
      </w:r>
    </w:p>
    <w:p w14:paraId="0EF02DF4" w14:textId="7EC7A4F7" w:rsidR="004E7A88" w:rsidRDefault="004E7A88" w:rsidP="004E7A88">
      <w:pPr>
        <w:pStyle w:val="ListNumber"/>
      </w:pPr>
      <w:r>
        <w:t>Oh… I see. Something happened now!</w:t>
      </w:r>
    </w:p>
    <w:p w14:paraId="6C93867D" w14:textId="58B42935" w:rsidR="00C6554A" w:rsidRPr="00D5413C" w:rsidRDefault="00FA2BB0" w:rsidP="00C6554A">
      <w:pPr>
        <w:pStyle w:val="Heading2"/>
      </w:pPr>
      <w:bookmarkStart w:id="6" w:name="_Toc151123432"/>
      <w:r>
        <w:t>PART A</w:t>
      </w:r>
      <w:bookmarkEnd w:id="6"/>
    </w:p>
    <w:p w14:paraId="4EA863C9" w14:textId="416DCAD9" w:rsidR="00185780" w:rsidRDefault="004E7A88">
      <w:r>
        <w:t>Took a screenshot:</w:t>
      </w:r>
    </w:p>
    <w:p w14:paraId="2C0BC026" w14:textId="61170863" w:rsidR="004E7A88" w:rsidRDefault="004E7A88">
      <w:r>
        <w:rPr>
          <w:noProof/>
        </w:rPr>
        <w:lastRenderedPageBreak/>
        <w:drawing>
          <wp:inline distT="0" distB="0" distL="0" distR="0" wp14:anchorId="314787C1" wp14:editId="38030BE2">
            <wp:extent cx="2474322" cy="22191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9270" cy="223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B493" w14:textId="5DEC2DF1" w:rsidR="004E7A88" w:rsidRDefault="004E7A88">
      <w:r>
        <w:t xml:space="preserve">Note: This menu is </w:t>
      </w:r>
      <w:r w:rsidR="00D067C4">
        <w:t>cluttered</w:t>
      </w:r>
      <w:r>
        <w:t>.</w:t>
      </w:r>
    </w:p>
    <w:p w14:paraId="0AA37623" w14:textId="77777777" w:rsidR="00662A95" w:rsidRDefault="00662A95" w:rsidP="00662A95">
      <w:pPr>
        <w:pStyle w:val="Heading2"/>
        <w:rPr>
          <w:caps w:val="0"/>
        </w:rPr>
      </w:pPr>
      <w:bookmarkStart w:id="7" w:name="_Toc151024823"/>
      <w:bookmarkStart w:id="8" w:name="_Toc151123433"/>
      <w:r>
        <w:rPr>
          <w:caps w:val="0"/>
        </w:rPr>
        <w:t>Item 6</w:t>
      </w:r>
      <w:bookmarkEnd w:id="7"/>
      <w:bookmarkEnd w:id="8"/>
    </w:p>
    <w:p w14:paraId="1C733420" w14:textId="77777777" w:rsidR="00662A95" w:rsidRDefault="00662A95"/>
    <w:p w14:paraId="3DC4293F" w14:textId="6BF14FB1" w:rsidR="00FD0769" w:rsidRDefault="00FD0769" w:rsidP="004E7A88">
      <w:pPr>
        <w:pStyle w:val="Heading2"/>
      </w:pPr>
      <w:bookmarkStart w:id="9" w:name="_Toc151123434"/>
      <w:r>
        <w:t>PART B</w:t>
      </w:r>
      <w:bookmarkEnd w:id="9"/>
      <w:r w:rsidR="00F17256">
        <w:t xml:space="preserve"> BCV jvxcjvxcjvlc</w:t>
      </w:r>
    </w:p>
    <w:p w14:paraId="3B416424" w14:textId="77777777" w:rsidR="00662A95" w:rsidRDefault="00662A95" w:rsidP="00662A95">
      <w:pPr>
        <w:pStyle w:val="Heading2"/>
        <w:rPr>
          <w:caps w:val="0"/>
        </w:rPr>
      </w:pPr>
      <w:bookmarkStart w:id="10" w:name="_Toc151123435"/>
      <w:r>
        <w:rPr>
          <w:caps w:val="0"/>
        </w:rPr>
        <w:t>Item 6</w:t>
      </w:r>
      <w:bookmarkEnd w:id="10"/>
    </w:p>
    <w:p w14:paraId="6B93D0D9" w14:textId="5413F0B6" w:rsidR="00FD0769" w:rsidRDefault="004E7A88" w:rsidP="004E7A88">
      <w:r>
        <w:t>Second section of the activity goes here!</w:t>
      </w:r>
    </w:p>
    <w:p w14:paraId="5DE38923" w14:textId="545A9869" w:rsidR="00D067C4" w:rsidRDefault="00D067C4" w:rsidP="004E7A88">
      <w:r>
        <w:rPr>
          <w:noProof/>
        </w:rPr>
        <w:drawing>
          <wp:inline distT="0" distB="0" distL="0" distR="0" wp14:anchorId="5169200F" wp14:editId="4E635903">
            <wp:extent cx="5486400" cy="2769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E98F" w14:textId="1737753A" w:rsidR="00D067C4" w:rsidRDefault="00D067C4" w:rsidP="004E7A88"/>
    <w:p w14:paraId="4598E4DF" w14:textId="1EA6C560" w:rsidR="00D067C4" w:rsidRDefault="00D067C4" w:rsidP="00D067C4">
      <w:pPr>
        <w:pStyle w:val="Heading1"/>
      </w:pPr>
      <w:bookmarkStart w:id="11" w:name="_Toc151123436"/>
      <w:r>
        <w:lastRenderedPageBreak/>
        <w:t>Activity 1-2</w:t>
      </w:r>
      <w:r w:rsidR="00CD507F">
        <w:t xml:space="preserve"> Switching Between Applications</w:t>
      </w:r>
      <w:bookmarkEnd w:id="11"/>
    </w:p>
    <w:p w14:paraId="0A05AB21" w14:textId="15F5A7AB" w:rsidR="00D067C4" w:rsidRDefault="00D067C4" w:rsidP="00D067C4">
      <w:pPr>
        <w:pStyle w:val="ListNumber"/>
        <w:numPr>
          <w:ilvl w:val="0"/>
          <w:numId w:val="17"/>
        </w:numPr>
      </w:pPr>
      <w:r>
        <w:t>Next thing… Check!</w:t>
      </w:r>
    </w:p>
    <w:p w14:paraId="0C2DF96E" w14:textId="7513881B" w:rsidR="00D067C4" w:rsidRPr="00D067C4" w:rsidRDefault="00D067C4" w:rsidP="00D067C4">
      <w:pPr>
        <w:pStyle w:val="ListNumber"/>
        <w:numPr>
          <w:ilvl w:val="0"/>
          <w:numId w:val="17"/>
        </w:numPr>
      </w:pPr>
      <w:r>
        <w:t>More things done!</w:t>
      </w:r>
    </w:p>
    <w:sectPr w:rsidR="00D067C4" w:rsidRPr="00D067C4">
      <w:footerReference w:type="defaul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CD23B" w14:textId="77777777" w:rsidR="00742B1D" w:rsidRDefault="00742B1D" w:rsidP="00C6554A">
      <w:pPr>
        <w:spacing w:before="0" w:after="0" w:line="240" w:lineRule="auto"/>
      </w:pPr>
      <w:r>
        <w:separator/>
      </w:r>
    </w:p>
  </w:endnote>
  <w:endnote w:type="continuationSeparator" w:id="0">
    <w:p w14:paraId="190DDD84" w14:textId="77777777" w:rsidR="00742B1D" w:rsidRDefault="00742B1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4B719" w14:textId="77777777" w:rsidR="00185780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489D4" w14:textId="77777777" w:rsidR="00742B1D" w:rsidRDefault="00742B1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9EC92FC" w14:textId="77777777" w:rsidR="00742B1D" w:rsidRDefault="00742B1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07E57F2"/>
    <w:multiLevelType w:val="hybridMultilevel"/>
    <w:tmpl w:val="3B081F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94696485">
    <w:abstractNumId w:val="9"/>
  </w:num>
  <w:num w:numId="2" w16cid:durableId="1358584323">
    <w:abstractNumId w:val="8"/>
  </w:num>
  <w:num w:numId="3" w16cid:durableId="893277112">
    <w:abstractNumId w:val="8"/>
  </w:num>
  <w:num w:numId="4" w16cid:durableId="950404769">
    <w:abstractNumId w:val="9"/>
  </w:num>
  <w:num w:numId="5" w16cid:durableId="522864628">
    <w:abstractNumId w:val="13"/>
  </w:num>
  <w:num w:numId="6" w16cid:durableId="1308048975">
    <w:abstractNumId w:val="10"/>
  </w:num>
  <w:num w:numId="7" w16cid:durableId="2097361391">
    <w:abstractNumId w:val="11"/>
  </w:num>
  <w:num w:numId="8" w16cid:durableId="1342048581">
    <w:abstractNumId w:val="7"/>
  </w:num>
  <w:num w:numId="9" w16cid:durableId="955602292">
    <w:abstractNumId w:val="6"/>
  </w:num>
  <w:num w:numId="10" w16cid:durableId="188110886">
    <w:abstractNumId w:val="5"/>
  </w:num>
  <w:num w:numId="11" w16cid:durableId="636879320">
    <w:abstractNumId w:val="4"/>
  </w:num>
  <w:num w:numId="12" w16cid:durableId="2126151274">
    <w:abstractNumId w:val="3"/>
  </w:num>
  <w:num w:numId="13" w16cid:durableId="356154026">
    <w:abstractNumId w:val="2"/>
  </w:num>
  <w:num w:numId="14" w16cid:durableId="1333072676">
    <w:abstractNumId w:val="1"/>
  </w:num>
  <w:num w:numId="15" w16cid:durableId="1660768201">
    <w:abstractNumId w:val="0"/>
  </w:num>
  <w:num w:numId="16" w16cid:durableId="1516920765">
    <w:abstractNumId w:val="12"/>
  </w:num>
  <w:num w:numId="17" w16cid:durableId="1747417132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69"/>
    <w:rsid w:val="0011479A"/>
    <w:rsid w:val="00133994"/>
    <w:rsid w:val="00185780"/>
    <w:rsid w:val="002554CD"/>
    <w:rsid w:val="00293B83"/>
    <w:rsid w:val="002B2746"/>
    <w:rsid w:val="002B4294"/>
    <w:rsid w:val="002E72B8"/>
    <w:rsid w:val="00333D0D"/>
    <w:rsid w:val="0038456E"/>
    <w:rsid w:val="004C049F"/>
    <w:rsid w:val="004E7A88"/>
    <w:rsid w:val="005000E2"/>
    <w:rsid w:val="00662A95"/>
    <w:rsid w:val="006A39CD"/>
    <w:rsid w:val="006A3CE7"/>
    <w:rsid w:val="00742B1D"/>
    <w:rsid w:val="00825CCF"/>
    <w:rsid w:val="00956A9A"/>
    <w:rsid w:val="009D03E1"/>
    <w:rsid w:val="00A135B4"/>
    <w:rsid w:val="00A36547"/>
    <w:rsid w:val="00AA2A7B"/>
    <w:rsid w:val="00B26B90"/>
    <w:rsid w:val="00B762D4"/>
    <w:rsid w:val="00C14889"/>
    <w:rsid w:val="00C64470"/>
    <w:rsid w:val="00C6554A"/>
    <w:rsid w:val="00CD507F"/>
    <w:rsid w:val="00D067C4"/>
    <w:rsid w:val="00E07AFA"/>
    <w:rsid w:val="00ED7C44"/>
    <w:rsid w:val="00F17256"/>
    <w:rsid w:val="00FA2BB0"/>
    <w:rsid w:val="00FD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F0287"/>
  <w15:chartTrackingRefBased/>
  <w15:docId w15:val="{260226B9-0B86-4C4B-9AFB-74CBB48E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FD0769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D07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D0769"/>
    <w:pPr>
      <w:spacing w:after="100"/>
    </w:pPr>
  </w:style>
  <w:style w:type="paragraph" w:styleId="ListParagraph">
    <w:name w:val="List Paragraph"/>
    <w:basedOn w:val="Normal"/>
    <w:uiPriority w:val="34"/>
    <w:unhideWhenUsed/>
    <w:qFormat/>
    <w:rsid w:val="004E7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9964B42DD38B43BE9FFED3B9E2101C" ma:contentTypeVersion="11" ma:contentTypeDescription="Create a new document." ma:contentTypeScope="" ma:versionID="51e674531f02aea23cf2c311c9d779a3">
  <xsd:schema xmlns:xsd="http://www.w3.org/2001/XMLSchema" xmlns:xs="http://www.w3.org/2001/XMLSchema" xmlns:p="http://schemas.microsoft.com/office/2006/metadata/properties" xmlns:ns3="e36a5670-a890-45fd-9af6-24ac7bbcfdac" xmlns:ns4="88bceb2d-55df-4e3b-993c-5c354c3176e6" targetNamespace="http://schemas.microsoft.com/office/2006/metadata/properties" ma:root="true" ma:fieldsID="3254657f31ba792c6fb1538ba9d9436f" ns3:_="" ns4:_="">
    <xsd:import namespace="e36a5670-a890-45fd-9af6-24ac7bbcfdac"/>
    <xsd:import namespace="88bceb2d-55df-4e3b-993c-5c354c3176e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a5670-a890-45fd-9af6-24ac7bbcfd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ceb2d-55df-4e3b-993c-5c354c3176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923A24-4E31-4413-B259-AD023E0F9B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228269-BF98-4F40-B866-0B6DEB8D52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245FEB-1EFC-4FAC-BFF6-D6D5CD6343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6a5670-a890-45fd-9af6-24ac7bbcfdac"/>
    <ds:schemaRef ds:uri="88bceb2d-55df-4e3b-993c-5c354c3176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6EBCAE-0945-4CCE-981E-CD9FB41113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5</TotalTime>
  <Pages>4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Elaine Candido da Silva</cp:lastModifiedBy>
  <cp:revision>8</cp:revision>
  <dcterms:created xsi:type="dcterms:W3CDTF">2024-01-11T21:40:00Z</dcterms:created>
  <dcterms:modified xsi:type="dcterms:W3CDTF">2024-02-22T15:57:00Z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0x010100539964B42DD38B43BE9FFED3B9E2101C</vt:lpwstr>
  </property>
</Properties>
</file>