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F362AA" w14:textId="4399C86A" w:rsidR="00C6554A" w:rsidRDefault="00D27108" w:rsidP="00C6554A">
      <w:pPr>
        <w:pStyle w:val="Heading1"/>
      </w:pPr>
      <w:r>
        <w:t xml:space="preserve">Document </w:t>
      </w:r>
      <w:r w:rsidR="00924BA7">
        <w:t xml:space="preserve">Version </w:t>
      </w:r>
      <w:r>
        <w:t>Control</w:t>
      </w:r>
    </w:p>
    <w:tbl>
      <w:tblPr>
        <w:tblW w:w="8926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ook w:val="01E0" w:firstRow="1" w:lastRow="1" w:firstColumn="1" w:lastColumn="1" w:noHBand="0" w:noVBand="0"/>
      </w:tblPr>
      <w:tblGrid>
        <w:gridCol w:w="1146"/>
        <w:gridCol w:w="1210"/>
        <w:gridCol w:w="1137"/>
        <w:gridCol w:w="1399"/>
        <w:gridCol w:w="4034"/>
      </w:tblGrid>
      <w:tr w:rsidR="00972825" w14:paraId="49BF4774" w14:textId="77777777" w:rsidTr="006355A0">
        <w:tc>
          <w:tcPr>
            <w:tcW w:w="1146" w:type="dxa"/>
            <w:shd w:val="clear" w:color="auto" w:fill="E6E6E6"/>
            <w:vAlign w:val="center"/>
          </w:tcPr>
          <w:p w14:paraId="526DF85F" w14:textId="77777777" w:rsidR="00972825" w:rsidRDefault="00972825" w:rsidP="00AA627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Version</w:t>
            </w:r>
          </w:p>
        </w:tc>
        <w:tc>
          <w:tcPr>
            <w:tcW w:w="1210" w:type="dxa"/>
            <w:shd w:val="clear" w:color="auto" w:fill="E6E6E6"/>
            <w:vAlign w:val="center"/>
          </w:tcPr>
          <w:p w14:paraId="5FDE347F" w14:textId="77777777" w:rsidR="00972825" w:rsidRDefault="00972825" w:rsidP="00AA627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Date</w:t>
            </w:r>
          </w:p>
        </w:tc>
        <w:tc>
          <w:tcPr>
            <w:tcW w:w="1137" w:type="dxa"/>
            <w:shd w:val="clear" w:color="auto" w:fill="E6E6E6"/>
            <w:vAlign w:val="center"/>
          </w:tcPr>
          <w:p w14:paraId="6A90C539" w14:textId="77777777" w:rsidR="00972825" w:rsidRDefault="00972825" w:rsidP="00AA627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Author</w:t>
            </w:r>
          </w:p>
        </w:tc>
        <w:tc>
          <w:tcPr>
            <w:tcW w:w="1399" w:type="dxa"/>
            <w:shd w:val="clear" w:color="auto" w:fill="E6E6E6"/>
            <w:vAlign w:val="center"/>
          </w:tcPr>
          <w:p w14:paraId="4EEB1AC9" w14:textId="77777777" w:rsidR="00972825" w:rsidRDefault="00972825" w:rsidP="00AA627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Reviewers</w:t>
            </w:r>
          </w:p>
        </w:tc>
        <w:tc>
          <w:tcPr>
            <w:tcW w:w="4034" w:type="dxa"/>
            <w:shd w:val="clear" w:color="auto" w:fill="E6E6E6"/>
            <w:vAlign w:val="center"/>
          </w:tcPr>
          <w:p w14:paraId="2C6F6D42" w14:textId="16F31542" w:rsidR="00972825" w:rsidRDefault="00972825" w:rsidP="00AA627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Reason</w:t>
            </w:r>
          </w:p>
        </w:tc>
      </w:tr>
      <w:tr w:rsidR="00972825" w14:paraId="6D0932BB" w14:textId="77777777" w:rsidTr="006355A0">
        <w:tc>
          <w:tcPr>
            <w:tcW w:w="1146" w:type="dxa"/>
            <w:vAlign w:val="center"/>
          </w:tcPr>
          <w:p w14:paraId="4A251C1C" w14:textId="352C79FD" w:rsidR="00972825" w:rsidRDefault="00972825" w:rsidP="00550356"/>
        </w:tc>
        <w:tc>
          <w:tcPr>
            <w:tcW w:w="1210" w:type="dxa"/>
            <w:vAlign w:val="center"/>
          </w:tcPr>
          <w:p w14:paraId="0CB43864" w14:textId="78DF9A39" w:rsidR="00972825" w:rsidRDefault="00972825" w:rsidP="00550356"/>
        </w:tc>
        <w:tc>
          <w:tcPr>
            <w:tcW w:w="1137" w:type="dxa"/>
            <w:vAlign w:val="center"/>
          </w:tcPr>
          <w:p w14:paraId="78E3FC1D" w14:textId="08427718" w:rsidR="00972825" w:rsidRDefault="00972825" w:rsidP="00550356"/>
        </w:tc>
        <w:tc>
          <w:tcPr>
            <w:tcW w:w="1399" w:type="dxa"/>
            <w:vAlign w:val="center"/>
          </w:tcPr>
          <w:p w14:paraId="5D4BCFAE" w14:textId="77777777" w:rsidR="00972825" w:rsidRDefault="00972825" w:rsidP="00550356"/>
        </w:tc>
        <w:tc>
          <w:tcPr>
            <w:tcW w:w="4034" w:type="dxa"/>
            <w:vAlign w:val="center"/>
          </w:tcPr>
          <w:p w14:paraId="406B3CD3" w14:textId="7B9E702D" w:rsidR="00972825" w:rsidRDefault="00972825" w:rsidP="00550356"/>
        </w:tc>
      </w:tr>
      <w:tr w:rsidR="00972825" w14:paraId="6B422250" w14:textId="77777777" w:rsidTr="006355A0">
        <w:tc>
          <w:tcPr>
            <w:tcW w:w="1146" w:type="dxa"/>
            <w:vAlign w:val="center"/>
          </w:tcPr>
          <w:p w14:paraId="14EC2619" w14:textId="57073887" w:rsidR="00972825" w:rsidRDefault="00972825" w:rsidP="00550356"/>
        </w:tc>
        <w:tc>
          <w:tcPr>
            <w:tcW w:w="1210" w:type="dxa"/>
            <w:vAlign w:val="center"/>
          </w:tcPr>
          <w:p w14:paraId="427E51CB" w14:textId="010C7C3F" w:rsidR="00972825" w:rsidRDefault="00972825" w:rsidP="00550356"/>
        </w:tc>
        <w:tc>
          <w:tcPr>
            <w:tcW w:w="1137" w:type="dxa"/>
            <w:vAlign w:val="center"/>
          </w:tcPr>
          <w:p w14:paraId="0314A1E1" w14:textId="60178314" w:rsidR="00972825" w:rsidRDefault="00972825" w:rsidP="00550356"/>
        </w:tc>
        <w:tc>
          <w:tcPr>
            <w:tcW w:w="1399" w:type="dxa"/>
            <w:vAlign w:val="center"/>
          </w:tcPr>
          <w:p w14:paraId="4992F301" w14:textId="77777777" w:rsidR="00972825" w:rsidRDefault="00972825" w:rsidP="00550356"/>
        </w:tc>
        <w:tc>
          <w:tcPr>
            <w:tcW w:w="4034" w:type="dxa"/>
            <w:vAlign w:val="center"/>
          </w:tcPr>
          <w:p w14:paraId="25814509" w14:textId="0650AD5D" w:rsidR="00972825" w:rsidRDefault="00972825" w:rsidP="00550356"/>
        </w:tc>
      </w:tr>
      <w:tr w:rsidR="00972825" w14:paraId="6040C0B0" w14:textId="77777777" w:rsidTr="006355A0">
        <w:tc>
          <w:tcPr>
            <w:tcW w:w="1146" w:type="dxa"/>
            <w:vAlign w:val="center"/>
          </w:tcPr>
          <w:p w14:paraId="632B522B" w14:textId="3E59321E" w:rsidR="00972825" w:rsidRDefault="00972825" w:rsidP="00550356"/>
        </w:tc>
        <w:tc>
          <w:tcPr>
            <w:tcW w:w="1210" w:type="dxa"/>
            <w:vAlign w:val="center"/>
          </w:tcPr>
          <w:p w14:paraId="0FFC263F" w14:textId="48F6C7BB" w:rsidR="00972825" w:rsidRDefault="00972825" w:rsidP="00550356"/>
        </w:tc>
        <w:tc>
          <w:tcPr>
            <w:tcW w:w="1137" w:type="dxa"/>
            <w:vAlign w:val="center"/>
          </w:tcPr>
          <w:p w14:paraId="57540492" w14:textId="538C5070" w:rsidR="00972825" w:rsidRDefault="00972825" w:rsidP="00550356"/>
        </w:tc>
        <w:tc>
          <w:tcPr>
            <w:tcW w:w="1399" w:type="dxa"/>
            <w:vAlign w:val="center"/>
          </w:tcPr>
          <w:p w14:paraId="4D402C08" w14:textId="77777777" w:rsidR="00972825" w:rsidRDefault="00972825" w:rsidP="00550356"/>
        </w:tc>
        <w:tc>
          <w:tcPr>
            <w:tcW w:w="4034" w:type="dxa"/>
            <w:vAlign w:val="center"/>
          </w:tcPr>
          <w:p w14:paraId="31E60453" w14:textId="4B10835C" w:rsidR="00972825" w:rsidRDefault="00972825" w:rsidP="00550356"/>
        </w:tc>
      </w:tr>
    </w:tbl>
    <w:p w14:paraId="184B99C6" w14:textId="77777777" w:rsidR="00D06FF3" w:rsidRDefault="00D06FF3"/>
    <w:p w14:paraId="4598E4DF" w14:textId="019ECFCD" w:rsidR="00D067C4" w:rsidRDefault="009C1C65" w:rsidP="00D067C4">
      <w:pPr>
        <w:pStyle w:val="Heading1"/>
      </w:pPr>
      <w:r>
        <w:t>Approver Sign-Off</w:t>
      </w:r>
    </w:p>
    <w:tbl>
      <w:tblPr>
        <w:tblW w:w="8926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ook w:val="01E0" w:firstRow="1" w:lastRow="1" w:firstColumn="1" w:lastColumn="1" w:noHBand="0" w:noVBand="0"/>
      </w:tblPr>
      <w:tblGrid>
        <w:gridCol w:w="3256"/>
        <w:gridCol w:w="2409"/>
        <w:gridCol w:w="3261"/>
      </w:tblGrid>
      <w:tr w:rsidR="00BE1C08" w14:paraId="1EF384FF" w14:textId="77777777" w:rsidTr="00BE1C08">
        <w:tc>
          <w:tcPr>
            <w:tcW w:w="8926" w:type="dxa"/>
            <w:gridSpan w:val="3"/>
            <w:shd w:val="clear" w:color="auto" w:fill="E6E6E6"/>
          </w:tcPr>
          <w:p w14:paraId="19A30B41" w14:textId="77777777" w:rsidR="00BE1C08" w:rsidRDefault="00BE1C08" w:rsidP="00550356">
            <w:pPr>
              <w:rPr>
                <w:b/>
                <w:bCs/>
              </w:rPr>
            </w:pPr>
            <w:r>
              <w:t>By providing my signature I acknowledge the accuracy of the content of this section/ document in the context of this project.</w:t>
            </w:r>
          </w:p>
        </w:tc>
      </w:tr>
      <w:tr w:rsidR="00BE1C08" w14:paraId="46D6CA6D" w14:textId="77777777" w:rsidTr="001537A2">
        <w:tc>
          <w:tcPr>
            <w:tcW w:w="3256" w:type="dxa"/>
          </w:tcPr>
          <w:p w14:paraId="7F41EFF1" w14:textId="77777777" w:rsidR="00BE1C08" w:rsidRDefault="00BE1C08" w:rsidP="00550356">
            <w:pPr>
              <w:jc w:val="center"/>
              <w:rPr>
                <w:b/>
              </w:rPr>
            </w:pPr>
            <w:r>
              <w:rPr>
                <w:b/>
              </w:rPr>
              <w:t>Name &amp; Title</w:t>
            </w:r>
          </w:p>
        </w:tc>
        <w:tc>
          <w:tcPr>
            <w:tcW w:w="2409" w:type="dxa"/>
          </w:tcPr>
          <w:p w14:paraId="1F9EF16E" w14:textId="77777777" w:rsidR="00BE1C08" w:rsidRDefault="00BE1C08" w:rsidP="00550356">
            <w:pPr>
              <w:jc w:val="center"/>
              <w:rPr>
                <w:b/>
              </w:rPr>
            </w:pPr>
            <w:r>
              <w:rPr>
                <w:b/>
              </w:rPr>
              <w:t>Date Signed</w:t>
            </w:r>
          </w:p>
        </w:tc>
        <w:tc>
          <w:tcPr>
            <w:tcW w:w="3261" w:type="dxa"/>
          </w:tcPr>
          <w:p w14:paraId="2FA0CC9F" w14:textId="77777777" w:rsidR="00BE1C08" w:rsidRDefault="00BE1C08" w:rsidP="00550356">
            <w:pPr>
              <w:jc w:val="center"/>
              <w:rPr>
                <w:b/>
              </w:rPr>
            </w:pPr>
            <w:r>
              <w:rPr>
                <w:b/>
              </w:rPr>
              <w:t>Area of Responsibility</w:t>
            </w:r>
          </w:p>
        </w:tc>
      </w:tr>
      <w:tr w:rsidR="00BE1C08" w14:paraId="7DC15E0C" w14:textId="77777777" w:rsidTr="001537A2">
        <w:tc>
          <w:tcPr>
            <w:tcW w:w="3256" w:type="dxa"/>
          </w:tcPr>
          <w:p w14:paraId="39208932" w14:textId="77777777" w:rsidR="00BE1C08" w:rsidRDefault="00BE1C08" w:rsidP="00550356"/>
          <w:p w14:paraId="303C1596" w14:textId="77777777" w:rsidR="00BE1C08" w:rsidRDefault="00BE1C08" w:rsidP="00550356"/>
          <w:p w14:paraId="0C14EDD8" w14:textId="77777777" w:rsidR="00BE1C08" w:rsidRDefault="00BE1C08" w:rsidP="00550356">
            <w:r>
              <w:t>--------------------   --------------</w:t>
            </w:r>
          </w:p>
        </w:tc>
        <w:tc>
          <w:tcPr>
            <w:tcW w:w="2409" w:type="dxa"/>
          </w:tcPr>
          <w:p w14:paraId="19F51C7C" w14:textId="77777777" w:rsidR="00BE1C08" w:rsidRDefault="00BE1C08" w:rsidP="00550356"/>
          <w:p w14:paraId="6B52908B" w14:textId="77777777" w:rsidR="00BE1C08" w:rsidRDefault="00BE1C08" w:rsidP="00550356"/>
          <w:p w14:paraId="598019FB" w14:textId="77777777" w:rsidR="00BE1C08" w:rsidRDefault="00BE1C08" w:rsidP="00550356">
            <w:r>
              <w:t>--------------------------</w:t>
            </w:r>
          </w:p>
        </w:tc>
        <w:tc>
          <w:tcPr>
            <w:tcW w:w="3261" w:type="dxa"/>
          </w:tcPr>
          <w:p w14:paraId="2271AB32" w14:textId="77777777" w:rsidR="00BE1C08" w:rsidRDefault="00BE1C08" w:rsidP="00550356"/>
        </w:tc>
      </w:tr>
    </w:tbl>
    <w:p w14:paraId="123F18B1" w14:textId="77777777" w:rsidR="00BE1C08" w:rsidRDefault="00BE1C08" w:rsidP="00BE1C08"/>
    <w:p w14:paraId="04F878CD" w14:textId="77777777" w:rsidR="00924BA7" w:rsidRDefault="00924BA7">
      <w:pPr>
        <w:rPr>
          <w:rFonts w:asciiTheme="majorHAnsi" w:eastAsiaTheme="majorEastAsia" w:hAnsiTheme="majorHAnsi" w:cstheme="majorBidi"/>
          <w:color w:val="007789" w:themeColor="accent1" w:themeShade="BF"/>
          <w:sz w:val="32"/>
        </w:rPr>
      </w:pPr>
      <w:bookmarkStart w:id="0" w:name="_Toc160120828"/>
      <w:r>
        <w:br w:type="page"/>
      </w:r>
    </w:p>
    <w:p w14:paraId="50F87BBE" w14:textId="2E942913" w:rsidR="00A21FB9" w:rsidRDefault="00EA3D2D" w:rsidP="00A21FB9">
      <w:pPr>
        <w:pStyle w:val="Heading1"/>
      </w:pPr>
      <w:r>
        <w:lastRenderedPageBreak/>
        <w:t>Business Use Case Specification</w:t>
      </w:r>
      <w:r w:rsidR="00A21FB9">
        <w:t>.</w:t>
      </w:r>
      <w:bookmarkEnd w:id="0"/>
    </w:p>
    <w:p w14:paraId="644AFCA0" w14:textId="06B691A5" w:rsidR="005C42BA" w:rsidRDefault="005C42BA" w:rsidP="005C42BA">
      <w:pPr>
        <w:pStyle w:val="Heading2"/>
        <w:rPr>
          <w:caps w:val="0"/>
        </w:rPr>
      </w:pPr>
      <w:bookmarkStart w:id="1" w:name="_Toc188411626"/>
      <w:r w:rsidRPr="00A379B8">
        <w:rPr>
          <w:caps w:val="0"/>
        </w:rPr>
        <w:t>Introduction</w:t>
      </w:r>
      <w:bookmarkEnd w:id="1"/>
      <w:r w:rsidR="00924BA7">
        <w:rPr>
          <w:caps w:val="0"/>
        </w:rPr>
        <w:t>:</w:t>
      </w:r>
    </w:p>
    <w:p w14:paraId="0D95AF1B" w14:textId="77777777" w:rsidR="00A379B8" w:rsidRPr="00A379B8" w:rsidRDefault="00A379B8" w:rsidP="00A379B8"/>
    <w:p w14:paraId="2BCA84C1" w14:textId="24FE19BF" w:rsidR="005C42BA" w:rsidRPr="00A379B8" w:rsidRDefault="005C42BA" w:rsidP="005C42BA">
      <w:pPr>
        <w:pStyle w:val="Heading2"/>
        <w:rPr>
          <w:caps w:val="0"/>
        </w:rPr>
      </w:pPr>
      <w:bookmarkStart w:id="2" w:name="_Toc188411627"/>
      <w:r w:rsidRPr="00A379B8">
        <w:rPr>
          <w:caps w:val="0"/>
        </w:rPr>
        <w:t>Purpose of this document</w:t>
      </w:r>
      <w:bookmarkEnd w:id="2"/>
      <w:r w:rsidR="00924BA7">
        <w:rPr>
          <w:caps w:val="0"/>
        </w:rPr>
        <w:t>:</w:t>
      </w:r>
    </w:p>
    <w:p w14:paraId="2B827DB5" w14:textId="77777777" w:rsidR="00A379B8" w:rsidRPr="00A379B8" w:rsidRDefault="00A379B8" w:rsidP="00A379B8"/>
    <w:p w14:paraId="1353B8E8" w14:textId="673390DE" w:rsidR="005C42BA" w:rsidRPr="00A379B8" w:rsidRDefault="005C42BA" w:rsidP="005C42BA">
      <w:pPr>
        <w:pStyle w:val="Heading2"/>
        <w:rPr>
          <w:caps w:val="0"/>
        </w:rPr>
      </w:pPr>
      <w:bookmarkStart w:id="3" w:name="_Toc188411628"/>
      <w:r w:rsidRPr="00A379B8">
        <w:rPr>
          <w:caps w:val="0"/>
        </w:rPr>
        <w:t>Scope</w:t>
      </w:r>
      <w:bookmarkEnd w:id="3"/>
      <w:r w:rsidR="00924BA7">
        <w:rPr>
          <w:caps w:val="0"/>
        </w:rPr>
        <w:t xml:space="preserve">: </w:t>
      </w:r>
    </w:p>
    <w:p w14:paraId="2A1CF5BD" w14:textId="77777777" w:rsidR="00A379B8" w:rsidRPr="00A379B8" w:rsidRDefault="00A379B8" w:rsidP="00A379B8"/>
    <w:p w14:paraId="0DE95920" w14:textId="55D384A2" w:rsidR="005C42BA" w:rsidRPr="00A379B8" w:rsidRDefault="005C42BA" w:rsidP="005C42BA">
      <w:pPr>
        <w:pStyle w:val="Heading2"/>
        <w:rPr>
          <w:caps w:val="0"/>
        </w:rPr>
      </w:pPr>
      <w:bookmarkStart w:id="4" w:name="_Toc188411629"/>
      <w:r w:rsidRPr="00A379B8">
        <w:rPr>
          <w:caps w:val="0"/>
        </w:rPr>
        <w:t>Acronyms and abbreviations</w:t>
      </w:r>
      <w:bookmarkEnd w:id="4"/>
      <w:r w:rsidR="00924BA7">
        <w:rPr>
          <w:caps w:val="0"/>
        </w:rPr>
        <w:t>:</w:t>
      </w:r>
    </w:p>
    <w:p w14:paraId="606EA8AE" w14:textId="77777777" w:rsidR="00A379B8" w:rsidRPr="00A379B8" w:rsidRDefault="00A379B8" w:rsidP="00A379B8"/>
    <w:tbl>
      <w:tblPr>
        <w:tblW w:w="8820" w:type="dxa"/>
        <w:tblInd w:w="108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235"/>
        <w:gridCol w:w="6585"/>
      </w:tblGrid>
      <w:tr w:rsidR="005C42BA" w14:paraId="533483BC" w14:textId="77777777" w:rsidTr="00550356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2235" w:type="dxa"/>
            <w:shd w:val="pct10" w:color="auto" w:fill="FFFFFF"/>
          </w:tcPr>
          <w:p w14:paraId="4C0CE6FB" w14:textId="77777777" w:rsidR="005C42BA" w:rsidRDefault="005C42BA" w:rsidP="00550356">
            <w:pPr>
              <w:pStyle w:val="BodyText"/>
              <w:rPr>
                <w:b/>
                <w:bCs/>
              </w:rPr>
            </w:pPr>
            <w:r>
              <w:rPr>
                <w:b/>
                <w:bCs/>
              </w:rPr>
              <w:t>Term</w:t>
            </w:r>
          </w:p>
        </w:tc>
        <w:tc>
          <w:tcPr>
            <w:tcW w:w="6585" w:type="dxa"/>
            <w:shd w:val="pct10" w:color="auto" w:fill="FFFFFF"/>
          </w:tcPr>
          <w:p w14:paraId="26061A87" w14:textId="77777777" w:rsidR="005C42BA" w:rsidRDefault="005C42BA" w:rsidP="00550356">
            <w:pPr>
              <w:pStyle w:val="BodyText"/>
              <w:rPr>
                <w:b/>
                <w:bCs/>
              </w:rPr>
            </w:pPr>
            <w:r>
              <w:rPr>
                <w:b/>
                <w:bCs/>
              </w:rPr>
              <w:t>Definition</w:t>
            </w:r>
          </w:p>
        </w:tc>
      </w:tr>
      <w:tr w:rsidR="005C42BA" w14:paraId="39554580" w14:textId="77777777" w:rsidTr="0055035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35" w:type="dxa"/>
          </w:tcPr>
          <w:p w14:paraId="20AEA335" w14:textId="77777777" w:rsidR="005C42BA" w:rsidRDefault="005C42BA" w:rsidP="0055035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</w:p>
        </w:tc>
        <w:tc>
          <w:tcPr>
            <w:tcW w:w="6585" w:type="dxa"/>
          </w:tcPr>
          <w:p w14:paraId="66B7EEE9" w14:textId="77777777" w:rsidR="005C42BA" w:rsidRDefault="005C42BA" w:rsidP="0055035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</w:p>
        </w:tc>
      </w:tr>
      <w:tr w:rsidR="005C42BA" w14:paraId="738E4DD3" w14:textId="77777777" w:rsidTr="0055035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35" w:type="dxa"/>
          </w:tcPr>
          <w:p w14:paraId="175805B6" w14:textId="77777777" w:rsidR="005C42BA" w:rsidRDefault="005C42BA" w:rsidP="00550356">
            <w:pPr>
              <w:pStyle w:val="TOC1"/>
              <w:spacing w:after="8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</w:p>
        </w:tc>
        <w:tc>
          <w:tcPr>
            <w:tcW w:w="6585" w:type="dxa"/>
          </w:tcPr>
          <w:p w14:paraId="26DFD22A" w14:textId="77777777" w:rsidR="005C42BA" w:rsidRDefault="005C42BA" w:rsidP="0055035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</w:p>
        </w:tc>
      </w:tr>
      <w:tr w:rsidR="005C42BA" w14:paraId="640694CD" w14:textId="77777777" w:rsidTr="0055035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35" w:type="dxa"/>
          </w:tcPr>
          <w:p w14:paraId="354C9D2D" w14:textId="77777777" w:rsidR="005C42BA" w:rsidRDefault="005C42BA" w:rsidP="00550356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 </w:t>
            </w:r>
          </w:p>
        </w:tc>
        <w:tc>
          <w:tcPr>
            <w:tcW w:w="6585" w:type="dxa"/>
          </w:tcPr>
          <w:p w14:paraId="57369532" w14:textId="77777777" w:rsidR="005C42BA" w:rsidRDefault="005C42BA" w:rsidP="00550356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 </w:t>
            </w:r>
          </w:p>
        </w:tc>
      </w:tr>
    </w:tbl>
    <w:p w14:paraId="64747F78" w14:textId="77777777" w:rsidR="005C42BA" w:rsidRDefault="005C42BA" w:rsidP="00A21FB9">
      <w:pPr>
        <w:pStyle w:val="NormalWeb"/>
        <w:shd w:val="clear" w:color="auto" w:fill="FFFFFF"/>
        <w:spacing w:before="120" w:beforeAutospacing="0" w:after="240" w:afterAutospacing="0"/>
        <w:ind w:left="360"/>
        <w:rPr>
          <w:rFonts w:ascii="Lato" w:hAnsi="Lato"/>
          <w:color w:val="202122"/>
          <w:spacing w:val="3"/>
          <w:sz w:val="29"/>
          <w:szCs w:val="29"/>
        </w:rPr>
      </w:pPr>
    </w:p>
    <w:p w14:paraId="5F12028B" w14:textId="7D537FC4" w:rsidR="00924BA7" w:rsidRDefault="00924BA7">
      <w:r>
        <w:br w:type="page"/>
      </w:r>
    </w:p>
    <w:p w14:paraId="31074FD7" w14:textId="3D09251D" w:rsidR="00924BA7" w:rsidRDefault="00924BA7" w:rsidP="00924BA7">
      <w:pPr>
        <w:pStyle w:val="Heading1"/>
      </w:pPr>
      <w:r>
        <w:lastRenderedPageBreak/>
        <w:t xml:space="preserve">Business Use Case </w:t>
      </w:r>
      <w:r w:rsidR="00542F38">
        <w:t>Description</w:t>
      </w:r>
      <w:r>
        <w:t>.</w:t>
      </w:r>
    </w:p>
    <w:tbl>
      <w:tblPr>
        <w:tblW w:w="9214" w:type="dxa"/>
        <w:tblInd w:w="-157" w:type="dxa"/>
        <w:tblBorders>
          <w:top w:val="single" w:sz="12" w:space="0" w:color="C0C0C0"/>
          <w:left w:val="single" w:sz="12" w:space="0" w:color="C0C0C0"/>
          <w:bottom w:val="single" w:sz="12" w:space="0" w:color="C0C0C0"/>
          <w:right w:val="single" w:sz="12" w:space="0" w:color="C0C0C0"/>
          <w:insideH w:val="single" w:sz="6" w:space="0" w:color="C0C0C0"/>
          <w:insideV w:val="single" w:sz="6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250"/>
        <w:gridCol w:w="535"/>
        <w:gridCol w:w="1620"/>
        <w:gridCol w:w="2160"/>
        <w:gridCol w:w="2649"/>
      </w:tblGrid>
      <w:tr w:rsidR="00251132" w14:paraId="399C1AF3" w14:textId="77777777" w:rsidTr="001E609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50" w:type="dxa"/>
          </w:tcPr>
          <w:p w14:paraId="4D00D397" w14:textId="77777777" w:rsidR="00251132" w:rsidRDefault="00251132" w:rsidP="00550356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Use Case ID:</w:t>
            </w:r>
          </w:p>
        </w:tc>
        <w:tc>
          <w:tcPr>
            <w:tcW w:w="6964" w:type="dxa"/>
            <w:gridSpan w:val="4"/>
          </w:tcPr>
          <w:p w14:paraId="33C221EC" w14:textId="77777777" w:rsidR="00251132" w:rsidRDefault="00251132" w:rsidP="00550356"/>
        </w:tc>
      </w:tr>
      <w:tr w:rsidR="00251132" w14:paraId="5082F520" w14:textId="77777777" w:rsidTr="001E609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50" w:type="dxa"/>
          </w:tcPr>
          <w:p w14:paraId="34C2A94E" w14:textId="77777777" w:rsidR="00251132" w:rsidRDefault="00251132" w:rsidP="00550356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Use Case Name:</w:t>
            </w:r>
          </w:p>
        </w:tc>
        <w:tc>
          <w:tcPr>
            <w:tcW w:w="6964" w:type="dxa"/>
            <w:gridSpan w:val="4"/>
          </w:tcPr>
          <w:p w14:paraId="2AE5E4B0" w14:textId="77777777" w:rsidR="00251132" w:rsidRDefault="00251132" w:rsidP="00550356"/>
        </w:tc>
      </w:tr>
      <w:tr w:rsidR="00251132" w14:paraId="7DA3DE03" w14:textId="77777777" w:rsidTr="001E609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50" w:type="dxa"/>
          </w:tcPr>
          <w:p w14:paraId="4B02A783" w14:textId="77777777" w:rsidR="00251132" w:rsidRDefault="00251132" w:rsidP="0055035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Process Owner:</w:t>
            </w:r>
          </w:p>
        </w:tc>
        <w:tc>
          <w:tcPr>
            <w:tcW w:w="2155" w:type="dxa"/>
            <w:gridSpan w:val="2"/>
          </w:tcPr>
          <w:p w14:paraId="3FE13318" w14:textId="77777777" w:rsidR="00251132" w:rsidRDefault="00251132" w:rsidP="00550356"/>
        </w:tc>
        <w:tc>
          <w:tcPr>
            <w:tcW w:w="2160" w:type="dxa"/>
          </w:tcPr>
          <w:p w14:paraId="3D71E5C7" w14:textId="77777777" w:rsidR="00251132" w:rsidRDefault="00251132" w:rsidP="00550356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Last Updated By:</w:t>
            </w:r>
          </w:p>
        </w:tc>
        <w:tc>
          <w:tcPr>
            <w:tcW w:w="2649" w:type="dxa"/>
          </w:tcPr>
          <w:p w14:paraId="5588D6C3" w14:textId="77777777" w:rsidR="00251132" w:rsidRDefault="00251132" w:rsidP="00550356"/>
        </w:tc>
      </w:tr>
      <w:tr w:rsidR="00251132" w14:paraId="56A27370" w14:textId="77777777" w:rsidTr="001E609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50" w:type="dxa"/>
          </w:tcPr>
          <w:p w14:paraId="12891DDE" w14:textId="77777777" w:rsidR="00251132" w:rsidRDefault="00251132" w:rsidP="00550356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Date Created:</w:t>
            </w:r>
          </w:p>
        </w:tc>
        <w:tc>
          <w:tcPr>
            <w:tcW w:w="2155" w:type="dxa"/>
            <w:gridSpan w:val="2"/>
          </w:tcPr>
          <w:p w14:paraId="314B7C08" w14:textId="77777777" w:rsidR="00251132" w:rsidRDefault="00251132" w:rsidP="00550356"/>
        </w:tc>
        <w:tc>
          <w:tcPr>
            <w:tcW w:w="2160" w:type="dxa"/>
          </w:tcPr>
          <w:p w14:paraId="37E20318" w14:textId="77777777" w:rsidR="00251132" w:rsidRDefault="00251132" w:rsidP="00550356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Date Last Updated:</w:t>
            </w:r>
          </w:p>
        </w:tc>
        <w:tc>
          <w:tcPr>
            <w:tcW w:w="2649" w:type="dxa"/>
          </w:tcPr>
          <w:p w14:paraId="749D6E6E" w14:textId="77777777" w:rsidR="00251132" w:rsidRDefault="00251132" w:rsidP="00550356"/>
        </w:tc>
      </w:tr>
      <w:tr w:rsidR="00251132" w14:paraId="393999DE" w14:textId="77777777" w:rsidTr="001E609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85" w:type="dxa"/>
            <w:gridSpan w:val="2"/>
          </w:tcPr>
          <w:p w14:paraId="313364BB" w14:textId="77777777" w:rsidR="00251132" w:rsidRDefault="00251132" w:rsidP="00550356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Business Actor:</w:t>
            </w:r>
          </w:p>
        </w:tc>
        <w:tc>
          <w:tcPr>
            <w:tcW w:w="6429" w:type="dxa"/>
            <w:gridSpan w:val="3"/>
          </w:tcPr>
          <w:p w14:paraId="1BAC39FF" w14:textId="77777777" w:rsidR="00251132" w:rsidRDefault="00251132" w:rsidP="00550356"/>
        </w:tc>
      </w:tr>
      <w:tr w:rsidR="00251132" w14:paraId="12A5110D" w14:textId="77777777" w:rsidTr="001E609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85" w:type="dxa"/>
            <w:gridSpan w:val="2"/>
          </w:tcPr>
          <w:p w14:paraId="71D0B642" w14:textId="77777777" w:rsidR="00251132" w:rsidRDefault="00251132" w:rsidP="00550356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Description:</w:t>
            </w:r>
          </w:p>
        </w:tc>
        <w:tc>
          <w:tcPr>
            <w:tcW w:w="6429" w:type="dxa"/>
            <w:gridSpan w:val="3"/>
          </w:tcPr>
          <w:p w14:paraId="6EECEF4B" w14:textId="77777777" w:rsidR="00251132" w:rsidRDefault="00251132" w:rsidP="00550356"/>
        </w:tc>
      </w:tr>
      <w:tr w:rsidR="00251132" w14:paraId="23B2515C" w14:textId="77777777" w:rsidTr="001E609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85" w:type="dxa"/>
            <w:gridSpan w:val="2"/>
          </w:tcPr>
          <w:p w14:paraId="618BDC7D" w14:textId="77777777" w:rsidR="00251132" w:rsidRDefault="00251132" w:rsidP="00550356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Preconditions:</w:t>
            </w:r>
          </w:p>
        </w:tc>
        <w:tc>
          <w:tcPr>
            <w:tcW w:w="6429" w:type="dxa"/>
            <w:gridSpan w:val="3"/>
          </w:tcPr>
          <w:p w14:paraId="4D968D2A" w14:textId="77777777" w:rsidR="00251132" w:rsidRDefault="00251132" w:rsidP="00550356"/>
        </w:tc>
      </w:tr>
      <w:tr w:rsidR="00251132" w14:paraId="6C1A579E" w14:textId="77777777" w:rsidTr="001E609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85" w:type="dxa"/>
            <w:gridSpan w:val="2"/>
          </w:tcPr>
          <w:p w14:paraId="0AE80CBE" w14:textId="77777777" w:rsidR="00251132" w:rsidRDefault="00251132" w:rsidP="00550356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Postconditions:</w:t>
            </w:r>
          </w:p>
        </w:tc>
        <w:tc>
          <w:tcPr>
            <w:tcW w:w="6429" w:type="dxa"/>
            <w:gridSpan w:val="3"/>
          </w:tcPr>
          <w:p w14:paraId="033D9218" w14:textId="77777777" w:rsidR="00251132" w:rsidRDefault="00251132" w:rsidP="00550356"/>
        </w:tc>
      </w:tr>
      <w:tr w:rsidR="00251132" w14:paraId="2B5A66BA" w14:textId="77777777" w:rsidTr="001E609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85" w:type="dxa"/>
            <w:gridSpan w:val="2"/>
          </w:tcPr>
          <w:p w14:paraId="49A02B61" w14:textId="77777777" w:rsidR="00251132" w:rsidRDefault="00251132" w:rsidP="00550356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Performance Goal:</w:t>
            </w:r>
          </w:p>
        </w:tc>
        <w:tc>
          <w:tcPr>
            <w:tcW w:w="6429" w:type="dxa"/>
            <w:gridSpan w:val="3"/>
          </w:tcPr>
          <w:p w14:paraId="20AD170F" w14:textId="77777777" w:rsidR="00251132" w:rsidRDefault="00251132" w:rsidP="00550356"/>
        </w:tc>
      </w:tr>
      <w:tr w:rsidR="00251132" w14:paraId="42EAA784" w14:textId="77777777" w:rsidTr="001E609C">
        <w:tblPrEx>
          <w:tblCellMar>
            <w:top w:w="0" w:type="dxa"/>
            <w:bottom w:w="0" w:type="dxa"/>
          </w:tblCellMar>
        </w:tblPrEx>
        <w:trPr>
          <w:cantSplit/>
          <w:trHeight w:val="1751"/>
        </w:trPr>
        <w:tc>
          <w:tcPr>
            <w:tcW w:w="2785" w:type="dxa"/>
            <w:gridSpan w:val="2"/>
          </w:tcPr>
          <w:p w14:paraId="4623C3F6" w14:textId="77777777" w:rsidR="00251132" w:rsidRDefault="00251132" w:rsidP="00550356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Basic Workflow:</w:t>
            </w:r>
          </w:p>
        </w:tc>
        <w:tc>
          <w:tcPr>
            <w:tcW w:w="6429" w:type="dxa"/>
            <w:gridSpan w:val="3"/>
          </w:tcPr>
          <w:p w14:paraId="65219EC3" w14:textId="77777777" w:rsidR="00251132" w:rsidRDefault="00251132" w:rsidP="00550356"/>
          <w:p w14:paraId="55D49C58" w14:textId="77777777" w:rsidR="00251132" w:rsidRDefault="00251132" w:rsidP="00550356"/>
          <w:p w14:paraId="117EA773" w14:textId="77777777" w:rsidR="00251132" w:rsidRDefault="00251132" w:rsidP="00550356"/>
        </w:tc>
      </w:tr>
      <w:tr w:rsidR="00251132" w14:paraId="3BC14D14" w14:textId="77777777" w:rsidTr="001E609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85" w:type="dxa"/>
            <w:gridSpan w:val="2"/>
          </w:tcPr>
          <w:p w14:paraId="3F294A65" w14:textId="77777777" w:rsidR="00251132" w:rsidRDefault="00251132" w:rsidP="00550356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Alternative Workflow:</w:t>
            </w:r>
          </w:p>
        </w:tc>
        <w:tc>
          <w:tcPr>
            <w:tcW w:w="6429" w:type="dxa"/>
            <w:gridSpan w:val="3"/>
          </w:tcPr>
          <w:p w14:paraId="2E17DD8F" w14:textId="77777777" w:rsidR="00251132" w:rsidRDefault="00251132" w:rsidP="00550356"/>
          <w:p w14:paraId="649B7AC2" w14:textId="77777777" w:rsidR="00251132" w:rsidRDefault="00251132" w:rsidP="00550356"/>
        </w:tc>
      </w:tr>
      <w:tr w:rsidR="00251132" w14:paraId="2C1F7322" w14:textId="77777777" w:rsidTr="001E609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85" w:type="dxa"/>
            <w:gridSpan w:val="2"/>
          </w:tcPr>
          <w:p w14:paraId="01B6C1A0" w14:textId="77777777" w:rsidR="00251132" w:rsidRDefault="00251132" w:rsidP="00550356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Category:</w:t>
            </w:r>
          </w:p>
        </w:tc>
        <w:tc>
          <w:tcPr>
            <w:tcW w:w="6429" w:type="dxa"/>
            <w:gridSpan w:val="3"/>
          </w:tcPr>
          <w:p w14:paraId="5B2EC3EE" w14:textId="77777777" w:rsidR="00251132" w:rsidRDefault="00251132" w:rsidP="00550356"/>
        </w:tc>
      </w:tr>
      <w:tr w:rsidR="00251132" w14:paraId="65D1C904" w14:textId="77777777" w:rsidTr="001E609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85" w:type="dxa"/>
            <w:gridSpan w:val="2"/>
          </w:tcPr>
          <w:p w14:paraId="4D909885" w14:textId="77777777" w:rsidR="00251132" w:rsidRDefault="00251132" w:rsidP="00550356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Risks:</w:t>
            </w:r>
          </w:p>
        </w:tc>
        <w:tc>
          <w:tcPr>
            <w:tcW w:w="6429" w:type="dxa"/>
            <w:gridSpan w:val="3"/>
          </w:tcPr>
          <w:p w14:paraId="3F3816DC" w14:textId="77777777" w:rsidR="00251132" w:rsidRDefault="00251132" w:rsidP="00550356"/>
        </w:tc>
      </w:tr>
      <w:tr w:rsidR="00251132" w14:paraId="767B7028" w14:textId="77777777" w:rsidTr="001E609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85" w:type="dxa"/>
            <w:gridSpan w:val="2"/>
          </w:tcPr>
          <w:p w14:paraId="3C198927" w14:textId="77777777" w:rsidR="00251132" w:rsidRDefault="00251132" w:rsidP="00550356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Possibilities:</w:t>
            </w:r>
          </w:p>
        </w:tc>
        <w:tc>
          <w:tcPr>
            <w:tcW w:w="6429" w:type="dxa"/>
            <w:gridSpan w:val="3"/>
          </w:tcPr>
          <w:p w14:paraId="3AAF69D2" w14:textId="77777777" w:rsidR="00251132" w:rsidRDefault="00251132" w:rsidP="00550356"/>
        </w:tc>
      </w:tr>
      <w:tr w:rsidR="00251132" w14:paraId="25251456" w14:textId="77777777" w:rsidTr="001E609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85" w:type="dxa"/>
            <w:gridSpan w:val="2"/>
          </w:tcPr>
          <w:p w14:paraId="788AAAAF" w14:textId="77777777" w:rsidR="00251132" w:rsidRDefault="00251132" w:rsidP="00550356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Special Requirements:</w:t>
            </w:r>
          </w:p>
        </w:tc>
        <w:tc>
          <w:tcPr>
            <w:tcW w:w="6429" w:type="dxa"/>
            <w:gridSpan w:val="3"/>
          </w:tcPr>
          <w:p w14:paraId="7AC2FB06" w14:textId="77777777" w:rsidR="00251132" w:rsidRDefault="00251132" w:rsidP="00550356"/>
        </w:tc>
      </w:tr>
      <w:tr w:rsidR="00251132" w14:paraId="007B3D92" w14:textId="77777777" w:rsidTr="001E609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85" w:type="dxa"/>
            <w:gridSpan w:val="2"/>
          </w:tcPr>
          <w:p w14:paraId="1A89E429" w14:textId="77777777" w:rsidR="00251132" w:rsidRDefault="00251132" w:rsidP="00550356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Assumptions:</w:t>
            </w:r>
          </w:p>
        </w:tc>
        <w:tc>
          <w:tcPr>
            <w:tcW w:w="6429" w:type="dxa"/>
            <w:gridSpan w:val="3"/>
          </w:tcPr>
          <w:p w14:paraId="3702C639" w14:textId="77777777" w:rsidR="00251132" w:rsidRDefault="00251132" w:rsidP="00550356"/>
        </w:tc>
      </w:tr>
      <w:tr w:rsidR="00251132" w14:paraId="2EFF8B10" w14:textId="77777777" w:rsidTr="001E609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85" w:type="dxa"/>
            <w:gridSpan w:val="2"/>
          </w:tcPr>
          <w:p w14:paraId="12F5BABF" w14:textId="77777777" w:rsidR="00251132" w:rsidRDefault="00251132" w:rsidP="00550356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Notes and Issues:</w:t>
            </w:r>
          </w:p>
        </w:tc>
        <w:tc>
          <w:tcPr>
            <w:tcW w:w="6429" w:type="dxa"/>
            <w:gridSpan w:val="3"/>
          </w:tcPr>
          <w:p w14:paraId="7809E768" w14:textId="77777777" w:rsidR="00251132" w:rsidRDefault="00251132" w:rsidP="00550356"/>
        </w:tc>
      </w:tr>
    </w:tbl>
    <w:p w14:paraId="494D212D" w14:textId="77777777" w:rsidR="00542F38" w:rsidRPr="00BE1C08" w:rsidRDefault="00542F38" w:rsidP="00BE1C08"/>
    <w:sectPr w:rsidR="00542F38" w:rsidRPr="00BE1C08" w:rsidSect="00834B64">
      <w:headerReference w:type="default" r:id="rId11"/>
      <w:footerReference w:type="default" r:id="rId12"/>
      <w:headerReference w:type="first" r:id="rId13"/>
      <w:footerReference w:type="first" r:id="rId14"/>
      <w:pgSz w:w="11906" w:h="16838" w:code="9"/>
      <w:pgMar w:top="1418" w:right="1418" w:bottom="1418" w:left="1701" w:header="720" w:footer="720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A6A908" w14:textId="77777777" w:rsidR="00834B64" w:rsidRDefault="00834B64" w:rsidP="00C6554A">
      <w:pPr>
        <w:spacing w:before="0" w:after="0" w:line="240" w:lineRule="auto"/>
      </w:pPr>
      <w:r>
        <w:separator/>
      </w:r>
    </w:p>
  </w:endnote>
  <w:endnote w:type="continuationSeparator" w:id="0">
    <w:p w14:paraId="1E672F34" w14:textId="77777777" w:rsidR="00834B64" w:rsidRDefault="00834B64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0FA8DF" w14:textId="77777777" w:rsidR="003610D3" w:rsidRDefault="003610D3">
    <w:pPr>
      <w:tabs>
        <w:tab w:val="center" w:pos="4550"/>
        <w:tab w:val="left" w:pos="5818"/>
      </w:tabs>
      <w:ind w:right="260"/>
      <w:jc w:val="right"/>
      <w:rPr>
        <w:color w:val="272D37" w:themeColor="text2" w:themeShade="80"/>
        <w:sz w:val="24"/>
        <w:szCs w:val="24"/>
      </w:rPr>
    </w:pPr>
    <w:r>
      <w:rPr>
        <w:color w:val="8D9BAF" w:themeColor="text2" w:themeTint="99"/>
        <w:spacing w:val="60"/>
        <w:sz w:val="24"/>
        <w:szCs w:val="24"/>
      </w:rPr>
      <w:t>Page</w:t>
    </w:r>
    <w:r>
      <w:rPr>
        <w:color w:val="8D9BAF" w:themeColor="text2" w:themeTint="99"/>
        <w:sz w:val="24"/>
        <w:szCs w:val="24"/>
      </w:rPr>
      <w:t xml:space="preserve"> </w:t>
    </w:r>
    <w:r>
      <w:rPr>
        <w:color w:val="3A4452" w:themeColor="text2" w:themeShade="BF"/>
        <w:sz w:val="24"/>
        <w:szCs w:val="24"/>
      </w:rPr>
      <w:fldChar w:fldCharType="begin"/>
    </w:r>
    <w:r>
      <w:rPr>
        <w:color w:val="3A4452" w:themeColor="text2" w:themeShade="BF"/>
        <w:sz w:val="24"/>
        <w:szCs w:val="24"/>
      </w:rPr>
      <w:instrText xml:space="preserve"> PAGE   \* MERGEFORMAT </w:instrText>
    </w:r>
    <w:r>
      <w:rPr>
        <w:color w:val="3A4452" w:themeColor="text2" w:themeShade="BF"/>
        <w:sz w:val="24"/>
        <w:szCs w:val="24"/>
      </w:rPr>
      <w:fldChar w:fldCharType="separate"/>
    </w:r>
    <w:r>
      <w:rPr>
        <w:noProof/>
        <w:color w:val="3A4452" w:themeColor="text2" w:themeShade="BF"/>
        <w:sz w:val="24"/>
        <w:szCs w:val="24"/>
      </w:rPr>
      <w:t>1</w:t>
    </w:r>
    <w:r>
      <w:rPr>
        <w:color w:val="3A4452" w:themeColor="text2" w:themeShade="BF"/>
        <w:sz w:val="24"/>
        <w:szCs w:val="24"/>
      </w:rPr>
      <w:fldChar w:fldCharType="end"/>
    </w:r>
    <w:r>
      <w:rPr>
        <w:color w:val="3A4452" w:themeColor="text2" w:themeShade="BF"/>
        <w:sz w:val="24"/>
        <w:szCs w:val="24"/>
      </w:rPr>
      <w:t xml:space="preserve"> | </w:t>
    </w:r>
    <w:r>
      <w:rPr>
        <w:color w:val="3A4452" w:themeColor="text2" w:themeShade="BF"/>
        <w:sz w:val="24"/>
        <w:szCs w:val="24"/>
      </w:rPr>
      <w:fldChar w:fldCharType="begin"/>
    </w:r>
    <w:r>
      <w:rPr>
        <w:color w:val="3A4452" w:themeColor="text2" w:themeShade="BF"/>
        <w:sz w:val="24"/>
        <w:szCs w:val="24"/>
      </w:rPr>
      <w:instrText xml:space="preserve"> NUMPAGES  \* Arabic  \* MERGEFORMAT </w:instrText>
    </w:r>
    <w:r>
      <w:rPr>
        <w:color w:val="3A4452" w:themeColor="text2" w:themeShade="BF"/>
        <w:sz w:val="24"/>
        <w:szCs w:val="24"/>
      </w:rPr>
      <w:fldChar w:fldCharType="separate"/>
    </w:r>
    <w:r>
      <w:rPr>
        <w:noProof/>
        <w:color w:val="3A4452" w:themeColor="text2" w:themeShade="BF"/>
        <w:sz w:val="24"/>
        <w:szCs w:val="24"/>
      </w:rPr>
      <w:t>1</w:t>
    </w:r>
    <w:r>
      <w:rPr>
        <w:color w:val="3A4452" w:themeColor="text2" w:themeShade="BF"/>
        <w:sz w:val="24"/>
        <w:szCs w:val="24"/>
      </w:rPr>
      <w:fldChar w:fldCharType="end"/>
    </w:r>
  </w:p>
  <w:p w14:paraId="5804B719" w14:textId="40027CF9" w:rsidR="00185780" w:rsidRPr="00D83474" w:rsidRDefault="00185780" w:rsidP="00D8347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4B17DC" w14:textId="36BCAA14" w:rsidR="00F55C96" w:rsidRDefault="00F55C96" w:rsidP="00F55C96">
    <w:pPr>
      <w:tabs>
        <w:tab w:val="center" w:pos="4550"/>
        <w:tab w:val="left" w:pos="5818"/>
      </w:tabs>
      <w:ind w:right="260"/>
      <w:jc w:val="right"/>
      <w:rPr>
        <w:color w:val="272D37" w:themeColor="text2" w:themeShade="80"/>
        <w:sz w:val="24"/>
        <w:szCs w:val="24"/>
      </w:rPr>
    </w:pPr>
    <w:r>
      <w:rPr>
        <w:color w:val="8D9BAF" w:themeColor="text2" w:themeTint="99"/>
        <w:spacing w:val="60"/>
        <w:sz w:val="24"/>
        <w:szCs w:val="24"/>
      </w:rPr>
      <w:t>Page</w:t>
    </w:r>
    <w:r>
      <w:rPr>
        <w:color w:val="8D9BAF" w:themeColor="text2" w:themeTint="99"/>
        <w:sz w:val="24"/>
        <w:szCs w:val="24"/>
      </w:rPr>
      <w:t xml:space="preserve"> </w:t>
    </w:r>
    <w:r w:rsidR="00B116FB">
      <w:rPr>
        <w:color w:val="3A4452" w:themeColor="text2" w:themeShade="BF"/>
        <w:sz w:val="24"/>
        <w:szCs w:val="24"/>
      </w:rPr>
      <w:t>1</w:t>
    </w:r>
    <w:r>
      <w:rPr>
        <w:color w:val="3A4452" w:themeColor="text2" w:themeShade="BF"/>
        <w:sz w:val="24"/>
        <w:szCs w:val="24"/>
      </w:rPr>
      <w:t xml:space="preserve"> | </w:t>
    </w:r>
    <w:r>
      <w:rPr>
        <w:color w:val="3A4452" w:themeColor="text2" w:themeShade="BF"/>
        <w:sz w:val="24"/>
        <w:szCs w:val="24"/>
      </w:rPr>
      <w:fldChar w:fldCharType="begin"/>
    </w:r>
    <w:r>
      <w:rPr>
        <w:color w:val="3A4452" w:themeColor="text2" w:themeShade="BF"/>
        <w:sz w:val="24"/>
        <w:szCs w:val="24"/>
      </w:rPr>
      <w:instrText xml:space="preserve"> NUMPAGES  \* Arabic  \* MERGEFORMAT </w:instrText>
    </w:r>
    <w:r>
      <w:rPr>
        <w:color w:val="3A4452" w:themeColor="text2" w:themeShade="BF"/>
        <w:sz w:val="24"/>
        <w:szCs w:val="24"/>
      </w:rPr>
      <w:fldChar w:fldCharType="separate"/>
    </w:r>
    <w:r>
      <w:rPr>
        <w:color w:val="3A4452" w:themeColor="text2" w:themeShade="BF"/>
        <w:sz w:val="24"/>
      </w:rPr>
      <w:t>6</w:t>
    </w:r>
    <w:r>
      <w:rPr>
        <w:color w:val="3A4452" w:themeColor="text2" w:themeShade="BF"/>
        <w:sz w:val="24"/>
        <w:szCs w:val="24"/>
      </w:rPr>
      <w:fldChar w:fldCharType="end"/>
    </w:r>
  </w:p>
  <w:p w14:paraId="6F59679F" w14:textId="77777777" w:rsidR="00416B49" w:rsidRDefault="00416B4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10DE63" w14:textId="77777777" w:rsidR="00834B64" w:rsidRDefault="00834B64" w:rsidP="00C6554A">
      <w:pPr>
        <w:spacing w:before="0" w:after="0" w:line="240" w:lineRule="auto"/>
      </w:pPr>
      <w:r>
        <w:separator/>
      </w:r>
    </w:p>
  </w:footnote>
  <w:footnote w:type="continuationSeparator" w:id="0">
    <w:p w14:paraId="1CD4D9FD" w14:textId="77777777" w:rsidR="00834B64" w:rsidRDefault="00834B64" w:rsidP="00C6554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CAD7BB" w14:textId="4F13A6AC" w:rsidR="00416B49" w:rsidRDefault="00112852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61312" behindDoc="1" locked="0" layoutInCell="1" allowOverlap="0" wp14:anchorId="3FEDE435" wp14:editId="2458A949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82821781" name="Rectangle 6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662498800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71F05DB9" w14:textId="39B2D49D" w:rsidR="00112852" w:rsidRDefault="00112852">
                              <w:pPr>
                                <w:pStyle w:val="Header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Business use case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3FEDE435" id="Rectangle 63" o:spid="_x0000_s1026" style="position:absolute;margin-left:0;margin-top:0;width:468.5pt;height:21.3pt;z-index:-251655168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mR3nu3AAAAAQBAAAP&#10;AAAAAAAAAAAAAAAAANIEAABkcnMvZG93bnJldi54bWxQSwUGAAAAAAQABADzAAAA2wUAAAAA&#10;" o:allowoverlap="f" fillcolor="#00a0b8 [3204]" stroked="f" strokeweight="2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662498800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71F05DB9" w14:textId="39B2D49D" w:rsidR="00112852" w:rsidRDefault="00112852">
                        <w:pPr>
                          <w:pStyle w:val="Header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Business use case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F2C4BC" w14:textId="7D2524BF" w:rsidR="007C0CCF" w:rsidRDefault="007C0CCF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14FFB910" wp14:editId="316B5016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6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7B385796" w14:textId="41B4119F" w:rsidR="007C0CCF" w:rsidRDefault="00416B49">
                              <w:pPr>
                                <w:pStyle w:val="Header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Business use case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14FFB910" id="_x0000_s1027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" o:allowoverlap="f" fillcolor="#00a0b8 [3204]" stroked="f" strokeweight="2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7B385796" w14:textId="41B4119F" w:rsidR="007C0CCF" w:rsidRDefault="00416B49">
                        <w:pPr>
                          <w:pStyle w:val="Header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Business use case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407E57F2"/>
    <w:multiLevelType w:val="hybridMultilevel"/>
    <w:tmpl w:val="3B081F3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394696485">
    <w:abstractNumId w:val="9"/>
  </w:num>
  <w:num w:numId="2" w16cid:durableId="1358584323">
    <w:abstractNumId w:val="8"/>
  </w:num>
  <w:num w:numId="3" w16cid:durableId="893277112">
    <w:abstractNumId w:val="8"/>
  </w:num>
  <w:num w:numId="4" w16cid:durableId="950404769">
    <w:abstractNumId w:val="9"/>
  </w:num>
  <w:num w:numId="5" w16cid:durableId="522864628">
    <w:abstractNumId w:val="13"/>
  </w:num>
  <w:num w:numId="6" w16cid:durableId="1308048975">
    <w:abstractNumId w:val="10"/>
  </w:num>
  <w:num w:numId="7" w16cid:durableId="2097361391">
    <w:abstractNumId w:val="11"/>
  </w:num>
  <w:num w:numId="8" w16cid:durableId="1342048581">
    <w:abstractNumId w:val="7"/>
  </w:num>
  <w:num w:numId="9" w16cid:durableId="955602292">
    <w:abstractNumId w:val="6"/>
  </w:num>
  <w:num w:numId="10" w16cid:durableId="188110886">
    <w:abstractNumId w:val="5"/>
  </w:num>
  <w:num w:numId="11" w16cid:durableId="636879320">
    <w:abstractNumId w:val="4"/>
  </w:num>
  <w:num w:numId="12" w16cid:durableId="2126151274">
    <w:abstractNumId w:val="3"/>
  </w:num>
  <w:num w:numId="13" w16cid:durableId="356154026">
    <w:abstractNumId w:val="2"/>
  </w:num>
  <w:num w:numId="14" w16cid:durableId="1333072676">
    <w:abstractNumId w:val="1"/>
  </w:num>
  <w:num w:numId="15" w16cid:durableId="1660768201">
    <w:abstractNumId w:val="0"/>
  </w:num>
  <w:num w:numId="16" w16cid:durableId="1516920765">
    <w:abstractNumId w:val="12"/>
  </w:num>
  <w:num w:numId="17" w16cid:durableId="1747417132">
    <w:abstractNumId w:val="8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769"/>
    <w:rsid w:val="00003035"/>
    <w:rsid w:val="00112852"/>
    <w:rsid w:val="0011479A"/>
    <w:rsid w:val="00133994"/>
    <w:rsid w:val="001537A2"/>
    <w:rsid w:val="00185780"/>
    <w:rsid w:val="001E609C"/>
    <w:rsid w:val="00251132"/>
    <w:rsid w:val="002554CD"/>
    <w:rsid w:val="00293B83"/>
    <w:rsid w:val="002B2746"/>
    <w:rsid w:val="002B4294"/>
    <w:rsid w:val="002E72B8"/>
    <w:rsid w:val="00333D0D"/>
    <w:rsid w:val="003610D3"/>
    <w:rsid w:val="0038456E"/>
    <w:rsid w:val="00416B49"/>
    <w:rsid w:val="004C049F"/>
    <w:rsid w:val="004E7A88"/>
    <w:rsid w:val="005000E2"/>
    <w:rsid w:val="00542F38"/>
    <w:rsid w:val="005C42BA"/>
    <w:rsid w:val="006355A0"/>
    <w:rsid w:val="00662A95"/>
    <w:rsid w:val="0068282D"/>
    <w:rsid w:val="006A39CD"/>
    <w:rsid w:val="006A3CE7"/>
    <w:rsid w:val="006C05FE"/>
    <w:rsid w:val="00742B1D"/>
    <w:rsid w:val="007C0CCF"/>
    <w:rsid w:val="00825CCF"/>
    <w:rsid w:val="00834B64"/>
    <w:rsid w:val="008D0952"/>
    <w:rsid w:val="00924BA7"/>
    <w:rsid w:val="00956A9A"/>
    <w:rsid w:val="00972825"/>
    <w:rsid w:val="00995013"/>
    <w:rsid w:val="009C1C65"/>
    <w:rsid w:val="009D03E1"/>
    <w:rsid w:val="00A135B4"/>
    <w:rsid w:val="00A21FB9"/>
    <w:rsid w:val="00A36547"/>
    <w:rsid w:val="00A379B8"/>
    <w:rsid w:val="00AA2A7B"/>
    <w:rsid w:val="00AA6274"/>
    <w:rsid w:val="00B116FB"/>
    <w:rsid w:val="00B26B90"/>
    <w:rsid w:val="00B762D4"/>
    <w:rsid w:val="00BE1C08"/>
    <w:rsid w:val="00C14889"/>
    <w:rsid w:val="00C64470"/>
    <w:rsid w:val="00C6554A"/>
    <w:rsid w:val="00C95625"/>
    <w:rsid w:val="00CD507F"/>
    <w:rsid w:val="00D067C4"/>
    <w:rsid w:val="00D06FF3"/>
    <w:rsid w:val="00D27108"/>
    <w:rsid w:val="00D83474"/>
    <w:rsid w:val="00E07AFA"/>
    <w:rsid w:val="00EA3D2D"/>
    <w:rsid w:val="00ED7C44"/>
    <w:rsid w:val="00F17256"/>
    <w:rsid w:val="00F55C96"/>
    <w:rsid w:val="00FA2BB0"/>
    <w:rsid w:val="00FD0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EF0287"/>
  <w15:chartTrackingRefBased/>
  <w15:docId w15:val="{260226B9-0B86-4C4B-9AFB-74CBB48E1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3D0D"/>
  </w:style>
  <w:style w:type="paragraph" w:styleId="Heading1">
    <w:name w:val="heading 1"/>
    <w:basedOn w:val="Normal"/>
    <w:next w:val="Normal"/>
    <w:link w:val="Heading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paragraph" w:styleId="TOCHeading">
    <w:name w:val="TOC Heading"/>
    <w:basedOn w:val="Heading1"/>
    <w:next w:val="Normal"/>
    <w:uiPriority w:val="39"/>
    <w:unhideWhenUsed/>
    <w:qFormat/>
    <w:rsid w:val="00FD0769"/>
    <w:pPr>
      <w:spacing w:before="240" w:after="0" w:line="259" w:lineRule="auto"/>
      <w:contextualSpacing w:val="0"/>
      <w:outlineLvl w:val="9"/>
    </w:pPr>
    <w:rPr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FD0769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FD0769"/>
    <w:pPr>
      <w:spacing w:after="100"/>
    </w:pPr>
  </w:style>
  <w:style w:type="paragraph" w:styleId="ListParagraph">
    <w:name w:val="List Paragraph"/>
    <w:basedOn w:val="Normal"/>
    <w:uiPriority w:val="34"/>
    <w:unhideWhenUsed/>
    <w:qFormat/>
    <w:rsid w:val="004E7A8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21F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CA" w:eastAsia="en-CA"/>
    </w:rPr>
  </w:style>
  <w:style w:type="paragraph" w:styleId="BodyText">
    <w:name w:val="Body Text"/>
    <w:basedOn w:val="Normal"/>
    <w:link w:val="BodyTextChar"/>
    <w:uiPriority w:val="99"/>
    <w:semiHidden/>
    <w:unhideWhenUsed/>
    <w:rsid w:val="005C42B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C42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tt\AppData\Roaming\Microsoft\Templates\Student%20report%20with%20photo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39964B42DD38B43BE9FFED3B9E2101C" ma:contentTypeVersion="11" ma:contentTypeDescription="Create a new document." ma:contentTypeScope="" ma:versionID="51e674531f02aea23cf2c311c9d779a3">
  <xsd:schema xmlns:xsd="http://www.w3.org/2001/XMLSchema" xmlns:xs="http://www.w3.org/2001/XMLSchema" xmlns:p="http://schemas.microsoft.com/office/2006/metadata/properties" xmlns:ns3="e36a5670-a890-45fd-9af6-24ac7bbcfdac" xmlns:ns4="88bceb2d-55df-4e3b-993c-5c354c3176e6" targetNamespace="http://schemas.microsoft.com/office/2006/metadata/properties" ma:root="true" ma:fieldsID="3254657f31ba792c6fb1538ba9d9436f" ns3:_="" ns4:_="">
    <xsd:import namespace="e36a5670-a890-45fd-9af6-24ac7bbcfdac"/>
    <xsd:import namespace="88bceb2d-55df-4e3b-993c-5c354c3176e6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OCR" minOccurs="0"/>
                <xsd:element ref="ns4:MediaServiceLocation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36a5670-a890-45fd-9af6-24ac7bbcfda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bceb2d-55df-4e3b-993c-5c354c3176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4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245FEB-1EFC-4FAC-BFF6-D6D5CD6343F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36a5670-a890-45fd-9af6-24ac7bbcfdac"/>
    <ds:schemaRef ds:uri="88bceb2d-55df-4e3b-993c-5c354c3176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4228269-BF98-4F40-B866-0B6DEB8D5209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B923A24-4E31-4413-B259-AD023E0F9B3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86EBCAE-0945-4CCE-981E-CD9FB411135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photo.dotx</Template>
  <TotalTime>21</TotalTime>
  <Pages>3</Pages>
  <Words>128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Business use case</dc:title>
  <dc:subject/>
  <dc:creator>Matt</dc:creator>
  <cp:keywords/>
  <dc:description/>
  <cp:lastModifiedBy>Elaine Candido da Silva</cp:lastModifiedBy>
  <cp:revision>30</cp:revision>
  <dcterms:created xsi:type="dcterms:W3CDTF">2024-02-29T22:13:00Z</dcterms:created>
  <dcterms:modified xsi:type="dcterms:W3CDTF">2024-02-29T22:34:00Z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0x010100539964B42DD38B43BE9FFED3B9E2101C</vt:lpwstr>
  </property>
</Properties>
</file>