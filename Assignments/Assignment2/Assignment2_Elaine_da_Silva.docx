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7E3CB" w14:textId="4AB93883" w:rsidR="00C6554A" w:rsidRPr="008B5277" w:rsidRDefault="00C6554A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bookmarkEnd w:id="0"/>
    <w:bookmarkEnd w:id="1"/>
    <w:bookmarkEnd w:id="2"/>
    <w:bookmarkEnd w:id="3"/>
    <w:bookmarkEnd w:id="4"/>
    <w:p w14:paraId="3F0F122C" w14:textId="77777777" w:rsidR="00A135B4" w:rsidRDefault="00A135B4" w:rsidP="00C6554A">
      <w:pPr>
        <w:pStyle w:val="Title"/>
        <w:rPr>
          <w:noProof/>
        </w:rPr>
      </w:pPr>
    </w:p>
    <w:p w14:paraId="648F05EB" w14:textId="77777777" w:rsidR="00A135B4" w:rsidRDefault="00A135B4" w:rsidP="00C6554A">
      <w:pPr>
        <w:pStyle w:val="Title"/>
        <w:rPr>
          <w:noProof/>
        </w:rPr>
      </w:pPr>
    </w:p>
    <w:p w14:paraId="66BC0461" w14:textId="77777777" w:rsidR="00A135B4" w:rsidRDefault="00A135B4" w:rsidP="00C6554A">
      <w:pPr>
        <w:pStyle w:val="Title"/>
        <w:rPr>
          <w:noProof/>
        </w:rPr>
      </w:pPr>
    </w:p>
    <w:p w14:paraId="7B16B71D" w14:textId="77777777" w:rsidR="00A135B4" w:rsidRDefault="00A135B4" w:rsidP="00C6554A">
      <w:pPr>
        <w:pStyle w:val="Title"/>
        <w:rPr>
          <w:noProof/>
        </w:rPr>
      </w:pPr>
    </w:p>
    <w:p w14:paraId="74B37FC8" w14:textId="77777777" w:rsidR="00A135B4" w:rsidRDefault="00A135B4" w:rsidP="00C6554A">
      <w:pPr>
        <w:pStyle w:val="Title"/>
        <w:rPr>
          <w:noProof/>
        </w:rPr>
      </w:pPr>
    </w:p>
    <w:p w14:paraId="428AAA63" w14:textId="77777777" w:rsidR="00A135B4" w:rsidRDefault="00A135B4" w:rsidP="00C6554A">
      <w:pPr>
        <w:pStyle w:val="Title"/>
        <w:rPr>
          <w:noProof/>
        </w:rPr>
      </w:pPr>
    </w:p>
    <w:p w14:paraId="5BAAC580" w14:textId="01129CEB" w:rsidR="00C6554A" w:rsidRDefault="00956A9A" w:rsidP="00C6554A">
      <w:pPr>
        <w:pStyle w:val="Title"/>
      </w:pPr>
      <w:r>
        <w:t xml:space="preserve"> </w:t>
      </w:r>
      <w:r w:rsidR="00A36547">
        <w:t>Assignment</w:t>
      </w:r>
      <w:r w:rsidR="00FD0769">
        <w:t xml:space="preserve"> </w:t>
      </w:r>
      <w:r w:rsidR="00D32C26">
        <w:t>2</w:t>
      </w:r>
    </w:p>
    <w:p w14:paraId="4167A8C6" w14:textId="365508E9" w:rsidR="00C6554A" w:rsidRPr="00D5413C" w:rsidRDefault="007D5B08" w:rsidP="00C6554A">
      <w:pPr>
        <w:pStyle w:val="Subtitle"/>
      </w:pPr>
      <w:r>
        <w:t>Use</w:t>
      </w:r>
      <w:r w:rsidR="001F3D80">
        <w:t xml:space="preserve"> Cases and User Stories</w:t>
      </w:r>
    </w:p>
    <w:p w14:paraId="40C295A3" w14:textId="3B585843" w:rsidR="00C6554A" w:rsidRPr="0038456E" w:rsidRDefault="0038456E" w:rsidP="00C6554A">
      <w:pPr>
        <w:pStyle w:val="ContactInfo"/>
        <w:rPr>
          <w:lang w:val="pt-BR"/>
        </w:rPr>
      </w:pPr>
      <w:r w:rsidRPr="0038456E">
        <w:rPr>
          <w:lang w:val="pt-BR"/>
        </w:rPr>
        <w:t xml:space="preserve">Elaine Candido da Silva </w:t>
      </w:r>
      <w:r>
        <w:rPr>
          <w:lang w:val="pt-BR"/>
        </w:rPr>
        <w:t>–</w:t>
      </w:r>
      <w:r w:rsidR="00825CCF" w:rsidRPr="0038456E">
        <w:rPr>
          <w:lang w:val="pt-BR"/>
        </w:rPr>
        <w:t xml:space="preserve"> W</w:t>
      </w:r>
      <w:r>
        <w:rPr>
          <w:lang w:val="pt-BR"/>
        </w:rPr>
        <w:t>0445885</w:t>
      </w:r>
      <w:r w:rsidR="00C6554A" w:rsidRPr="0038456E">
        <w:rPr>
          <w:lang w:val="pt-BR"/>
        </w:rPr>
        <w:t xml:space="preserve"> | </w:t>
      </w:r>
      <w:r w:rsidR="007D5B08">
        <w:rPr>
          <w:lang w:val="pt-BR"/>
        </w:rPr>
        <w:t>DBAS2104</w:t>
      </w:r>
      <w:r w:rsidR="00C6554A" w:rsidRPr="0038456E">
        <w:rPr>
          <w:lang w:val="pt-BR"/>
        </w:rPr>
        <w:t xml:space="preserve"> | </w:t>
      </w:r>
      <w:proofErr w:type="spellStart"/>
      <w:r w:rsidR="00BD608A">
        <w:rPr>
          <w:lang w:val="pt-BR"/>
        </w:rPr>
        <w:t>February</w:t>
      </w:r>
      <w:proofErr w:type="spellEnd"/>
      <w:r w:rsidR="00FD0769" w:rsidRPr="0038456E">
        <w:rPr>
          <w:lang w:val="pt-BR"/>
        </w:rPr>
        <w:t>, 20</w:t>
      </w:r>
      <w:r w:rsidR="009D03E1" w:rsidRPr="0038456E">
        <w:rPr>
          <w:lang w:val="pt-BR"/>
        </w:rPr>
        <w:t>2</w:t>
      </w:r>
      <w:r w:rsidR="00C14889">
        <w:rPr>
          <w:lang w:val="pt-BR"/>
        </w:rPr>
        <w:t>4</w:t>
      </w:r>
      <w:r w:rsidR="00C6554A" w:rsidRPr="0038456E">
        <w:rPr>
          <w:lang w:val="pt-BR"/>
        </w:rPr>
        <w:br w:type="page"/>
      </w: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2"/>
          <w:szCs w:val="22"/>
        </w:rPr>
        <w:id w:val="-378632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E1CC8D" w14:textId="3DF17F90" w:rsidR="00FD0769" w:rsidRDefault="00FD0769">
          <w:pPr>
            <w:pStyle w:val="TOCHeading"/>
          </w:pPr>
          <w:r>
            <w:t>Contents</w:t>
          </w:r>
        </w:p>
        <w:p w14:paraId="77A09F08" w14:textId="2320CA3E" w:rsidR="001D7B50" w:rsidRDefault="00FD076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135086" w:history="1">
            <w:r w:rsidR="001D7B50" w:rsidRPr="00E64735">
              <w:rPr>
                <w:rStyle w:val="Hyperlink"/>
                <w:noProof/>
              </w:rPr>
              <w:t>Activity 1 LinkedIn Learning</w:t>
            </w:r>
            <w:r w:rsidR="001D7B50">
              <w:rPr>
                <w:noProof/>
                <w:webHidden/>
              </w:rPr>
              <w:tab/>
            </w:r>
            <w:r w:rsidR="001D7B50">
              <w:rPr>
                <w:noProof/>
                <w:webHidden/>
              </w:rPr>
              <w:fldChar w:fldCharType="begin"/>
            </w:r>
            <w:r w:rsidR="001D7B50">
              <w:rPr>
                <w:noProof/>
                <w:webHidden/>
              </w:rPr>
              <w:instrText xml:space="preserve"> PAGEREF _Toc160135086 \h </w:instrText>
            </w:r>
            <w:r w:rsidR="001D7B50">
              <w:rPr>
                <w:noProof/>
                <w:webHidden/>
              </w:rPr>
            </w:r>
            <w:r w:rsidR="001D7B50">
              <w:rPr>
                <w:noProof/>
                <w:webHidden/>
              </w:rPr>
              <w:fldChar w:fldCharType="separate"/>
            </w:r>
            <w:r w:rsidR="001D7B50">
              <w:rPr>
                <w:noProof/>
                <w:webHidden/>
              </w:rPr>
              <w:t>2</w:t>
            </w:r>
            <w:r w:rsidR="001D7B50">
              <w:rPr>
                <w:noProof/>
                <w:webHidden/>
              </w:rPr>
              <w:fldChar w:fldCharType="end"/>
            </w:r>
          </w:hyperlink>
        </w:p>
        <w:p w14:paraId="6801E493" w14:textId="2726065D" w:rsidR="001D7B50" w:rsidRDefault="001D7B5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87" w:history="1">
            <w:r w:rsidRPr="00E64735">
              <w:rPr>
                <w:rStyle w:val="Hyperlink"/>
                <w:noProof/>
              </w:rPr>
              <w:t>Item 1 – A Beginner’s Guide to Writing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AC02F" w14:textId="682093DA" w:rsidR="001D7B50" w:rsidRDefault="001D7B5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88" w:history="1">
            <w:r w:rsidRPr="00E64735">
              <w:rPr>
                <w:rStyle w:val="Hyperlink"/>
                <w:noProof/>
              </w:rPr>
              <w:t>Activity 2 Choose one subject to Analyze.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B8A50" w14:textId="1B152B3A" w:rsidR="001D7B50" w:rsidRDefault="001D7B50">
          <w:pPr>
            <w:pStyle w:val="TOC2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89" w:history="1">
            <w:r w:rsidRPr="00E64735">
              <w:rPr>
                <w:rStyle w:val="Hyperlink"/>
                <w:noProof/>
              </w:rPr>
              <w:t>Item 1 – A Fitness Tracker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60496" w14:textId="6FE0B415" w:rsidR="001D7B50" w:rsidRDefault="001D7B5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90" w:history="1">
            <w:r w:rsidRPr="00E64735">
              <w:rPr>
                <w:rStyle w:val="Hyperlink"/>
                <w:noProof/>
              </w:rPr>
              <w:t>Activity 3 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AF36A" w14:textId="08E62434" w:rsidR="001D7B50" w:rsidRDefault="001D7B5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91" w:history="1">
            <w:r w:rsidRPr="00E64735">
              <w:rPr>
                <w:rStyle w:val="Hyperlink"/>
                <w:noProof/>
              </w:rPr>
              <w:t>Activity 4 Create two Use Cases for each actor.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90C56" w14:textId="47EA3975" w:rsidR="001D7B50" w:rsidRDefault="001D7B5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92" w:history="1">
            <w:r w:rsidRPr="00E64735">
              <w:rPr>
                <w:rStyle w:val="Hyperlink"/>
                <w:noProof/>
              </w:rPr>
              <w:t>Activity 5 Create two User Stories for each actor.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FB2F7C" w14:textId="2B0A9202" w:rsidR="001D7B50" w:rsidRDefault="001D7B50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  <w:color w:val="auto"/>
              <w:kern w:val="2"/>
              <w:sz w:val="24"/>
              <w:szCs w:val="24"/>
              <w:lang w:val="en-CA" w:eastAsia="en-CA"/>
              <w14:ligatures w14:val="standardContextual"/>
            </w:rPr>
          </w:pPr>
          <w:hyperlink w:anchor="_Toc160135093" w:history="1">
            <w:r w:rsidRPr="00E64735">
              <w:rPr>
                <w:rStyle w:val="Hyperlink"/>
                <w:noProof/>
              </w:rPr>
              <w:t>References.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_Toc160135093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0EAEE" w14:textId="425985A2" w:rsidR="00FD0769" w:rsidRDefault="00FD0769">
          <w:r>
            <w:rPr>
              <w:b/>
              <w:bCs/>
              <w:noProof/>
            </w:rPr>
            <w:fldChar w:fldCharType="end"/>
          </w:r>
        </w:p>
      </w:sdtContent>
    </w:sdt>
    <w:p w14:paraId="2BAB0EE1" w14:textId="4866AD98" w:rsidR="001A6C65" w:rsidRDefault="001A6C65">
      <w:r>
        <w:br w:type="page"/>
      </w:r>
    </w:p>
    <w:p w14:paraId="03F362AA" w14:textId="21FB91C3" w:rsidR="00C6554A" w:rsidRDefault="00FD0769" w:rsidP="00C6554A">
      <w:pPr>
        <w:pStyle w:val="Heading1"/>
      </w:pPr>
      <w:bookmarkStart w:id="5" w:name="_Toc160135086"/>
      <w:r>
        <w:lastRenderedPageBreak/>
        <w:t>Activity 1</w:t>
      </w:r>
      <w:r w:rsidR="00704905">
        <w:t xml:space="preserve"> LinkedIn Learning</w:t>
      </w:r>
      <w:bookmarkEnd w:id="5"/>
    </w:p>
    <w:p w14:paraId="4F62014B" w14:textId="799CBF0B" w:rsidR="00704905" w:rsidRDefault="00704905" w:rsidP="00704905">
      <w:pPr>
        <w:pStyle w:val="Heading2"/>
        <w:rPr>
          <w:caps w:val="0"/>
        </w:rPr>
      </w:pPr>
      <w:bookmarkStart w:id="6" w:name="_Toc160135087"/>
      <w:r>
        <w:rPr>
          <w:caps w:val="0"/>
        </w:rPr>
        <w:t xml:space="preserve">Item </w:t>
      </w:r>
      <w:r w:rsidR="002A1CE2">
        <w:rPr>
          <w:caps w:val="0"/>
        </w:rPr>
        <w:t>1 – A Beginner’s Guide to Writing User Stories</w:t>
      </w:r>
      <w:bookmarkEnd w:id="6"/>
    </w:p>
    <w:p w14:paraId="239612F5" w14:textId="77777777" w:rsidR="00704905" w:rsidRDefault="00704905" w:rsidP="00C6554A">
      <w:pPr>
        <w:pStyle w:val="Heading2"/>
      </w:pPr>
    </w:p>
    <w:p w14:paraId="7C310C76" w14:textId="77777777" w:rsidR="001A6C65" w:rsidRDefault="00432737" w:rsidP="001A6C65">
      <w:pPr>
        <w:keepNext/>
      </w:pPr>
      <w:r w:rsidRPr="00432737">
        <w:rPr>
          <w:noProof/>
        </w:rPr>
        <w:drawing>
          <wp:inline distT="0" distB="0" distL="0" distR="0" wp14:anchorId="737FE2FF" wp14:editId="2D6CF7AF">
            <wp:extent cx="4636800" cy="3574800"/>
            <wp:effectExtent l="0" t="0" r="0" b="6985"/>
            <wp:docPr id="3308294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943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6800" cy="3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BC026" w14:textId="53DEDF21" w:rsidR="004E7A88" w:rsidRDefault="001A6C65" w:rsidP="001A6C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4598E4DF" w14:textId="17123E1F" w:rsidR="00D067C4" w:rsidRDefault="00D067C4" w:rsidP="00D067C4">
      <w:pPr>
        <w:pStyle w:val="Heading1"/>
      </w:pPr>
      <w:bookmarkStart w:id="7" w:name="_Toc160135088"/>
      <w:r>
        <w:t>Activity 2</w:t>
      </w:r>
      <w:r w:rsidR="00CD507F">
        <w:t xml:space="preserve"> </w:t>
      </w:r>
      <w:r w:rsidR="008959B3">
        <w:t xml:space="preserve">Choose one </w:t>
      </w:r>
      <w:r w:rsidR="008B1DDE">
        <w:t>subject to Analyze</w:t>
      </w:r>
      <w:r w:rsidR="00441BFC">
        <w:t>.</w:t>
      </w:r>
      <w:bookmarkEnd w:id="7"/>
    </w:p>
    <w:p w14:paraId="1DC81ADB" w14:textId="44D0C968" w:rsidR="00087F96" w:rsidRDefault="00087F96" w:rsidP="00087F96">
      <w:pPr>
        <w:pStyle w:val="Heading2"/>
        <w:rPr>
          <w:caps w:val="0"/>
        </w:rPr>
      </w:pPr>
      <w:bookmarkStart w:id="8" w:name="_Toc160135089"/>
      <w:r>
        <w:rPr>
          <w:caps w:val="0"/>
        </w:rPr>
        <w:t>Item 1 – A Fitness Tracker</w:t>
      </w:r>
      <w:r w:rsidR="002834D9">
        <w:rPr>
          <w:caps w:val="0"/>
        </w:rPr>
        <w:t xml:space="preserve"> App</w:t>
      </w:r>
      <w:bookmarkEnd w:id="8"/>
    </w:p>
    <w:p w14:paraId="1CE524F9" w14:textId="6BD96286" w:rsidR="00A1160B" w:rsidRDefault="00A1160B">
      <w:pPr>
        <w:rPr>
          <w:rFonts w:ascii="Lato" w:eastAsia="Times New Roman" w:hAnsi="Lato" w:cs="Times New Roman"/>
          <w:color w:val="202122"/>
          <w:spacing w:val="3"/>
          <w:sz w:val="29"/>
          <w:szCs w:val="29"/>
          <w:lang w:eastAsia="en-CA"/>
        </w:rPr>
      </w:pPr>
      <w:r>
        <w:rPr>
          <w:rFonts w:ascii="Lato" w:hAnsi="Lato"/>
          <w:color w:val="202122"/>
          <w:spacing w:val="3"/>
          <w:sz w:val="29"/>
          <w:szCs w:val="29"/>
        </w:rPr>
        <w:br w:type="page"/>
      </w:r>
    </w:p>
    <w:p w14:paraId="7F9DEA11" w14:textId="62DC2BF4" w:rsidR="00E44B29" w:rsidRDefault="00E44B29" w:rsidP="00E44B29">
      <w:pPr>
        <w:pStyle w:val="Heading1"/>
      </w:pPr>
      <w:bookmarkStart w:id="9" w:name="_Toc160135090"/>
      <w:r>
        <w:lastRenderedPageBreak/>
        <w:t xml:space="preserve">Activity 3 </w:t>
      </w:r>
      <w:r w:rsidR="00683426">
        <w:t>Use Case Diagram</w:t>
      </w:r>
      <w:bookmarkEnd w:id="9"/>
    </w:p>
    <w:p w14:paraId="7F8FE7DE" w14:textId="3DBD607D" w:rsidR="008B1DDE" w:rsidRDefault="008B1DDE" w:rsidP="008B1DDE"/>
    <w:p w14:paraId="16614563" w14:textId="77777777" w:rsidR="001A6C65" w:rsidRDefault="008A6BD6" w:rsidP="001A6C65">
      <w:pPr>
        <w:keepNext/>
        <w:jc w:val="center"/>
      </w:pPr>
      <w:r>
        <w:rPr>
          <w:noProof/>
        </w:rPr>
        <w:drawing>
          <wp:inline distT="0" distB="0" distL="0" distR="0" wp14:anchorId="2280AFC9" wp14:editId="0C1105E0">
            <wp:extent cx="3809422" cy="3038400"/>
            <wp:effectExtent l="0" t="0" r="635" b="0"/>
            <wp:docPr id="53953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534457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22" cy="30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7345E" w14:textId="79E2B9FA" w:rsidR="008A6BD6" w:rsidRDefault="001A6C65" w:rsidP="001A6C65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3E78924" w14:textId="1E44D0EA" w:rsidR="00E44B29" w:rsidRDefault="00E44B29" w:rsidP="00E44B29">
      <w:pPr>
        <w:pStyle w:val="Heading1"/>
      </w:pPr>
      <w:bookmarkStart w:id="10" w:name="_Toc160135091"/>
      <w:r>
        <w:t xml:space="preserve">Activity 4 </w:t>
      </w:r>
      <w:r w:rsidR="00A26813">
        <w:t>Create two Use Cases for each actor</w:t>
      </w:r>
      <w:r w:rsidR="00441BFC">
        <w:t>.</w:t>
      </w:r>
      <w:bookmarkEnd w:id="10"/>
    </w:p>
    <w:p w14:paraId="7EB5A35D" w14:textId="77777777" w:rsidR="00FB01D5" w:rsidRDefault="00FB01D5" w:rsidP="00B3216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B3216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Actors:</w:t>
      </w:r>
    </w:p>
    <w:p w14:paraId="194929C3" w14:textId="77777777" w:rsidR="00FB01D5" w:rsidRPr="00EA3430" w:rsidRDefault="00FB01D5" w:rsidP="00EA3430">
      <w:r w:rsidRPr="00EA3430">
        <w:rPr>
          <w:b/>
          <w:bCs/>
        </w:rPr>
        <w:t>User:</w:t>
      </w:r>
      <w:r w:rsidRPr="00EA3430">
        <w:t xml:space="preserve"> The individual who interacts with the fitness tracker app.</w:t>
      </w:r>
    </w:p>
    <w:p w14:paraId="26D3E4CC" w14:textId="57357BD2" w:rsidR="00FB01D5" w:rsidRPr="00EA3430" w:rsidRDefault="0000175A" w:rsidP="00EA3430">
      <w:r>
        <w:rPr>
          <w:b/>
          <w:bCs/>
        </w:rPr>
        <w:t>Trainer</w:t>
      </w:r>
      <w:r w:rsidR="00FB01D5" w:rsidRPr="00EA3430">
        <w:rPr>
          <w:b/>
          <w:bCs/>
        </w:rPr>
        <w:t>:</w:t>
      </w:r>
      <w:r w:rsidR="00FB01D5" w:rsidRPr="00EA3430">
        <w:t xml:space="preserve"> A professional who guides users in achieving their fitness goals.</w:t>
      </w:r>
    </w:p>
    <w:p w14:paraId="29FD4079" w14:textId="77777777" w:rsidR="00FB01D5" w:rsidRPr="00B3216A" w:rsidRDefault="00FB01D5" w:rsidP="00FB01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B3216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Use Cases for the User:</w:t>
      </w:r>
    </w:p>
    <w:p w14:paraId="739F3E0B" w14:textId="06A56565" w:rsidR="00FB01D5" w:rsidRPr="00EA3430" w:rsidRDefault="00643064" w:rsidP="00EA3430">
      <w:r w:rsidRPr="00EA3430">
        <w:rPr>
          <w:b/>
          <w:bCs/>
        </w:rPr>
        <w:t>Monitor Training</w:t>
      </w:r>
      <w:r w:rsidR="00FB01D5" w:rsidRPr="00EA3430">
        <w:rPr>
          <w:b/>
          <w:bCs/>
        </w:rPr>
        <w:t>:</w:t>
      </w:r>
      <w:r w:rsidR="00FB01D5" w:rsidRPr="00EA3430">
        <w:t xml:space="preserve"> The user can log various exercises (e.g., running, cycling, </w:t>
      </w:r>
      <w:r w:rsidR="00F30E51">
        <w:t>swimming</w:t>
      </w:r>
      <w:r w:rsidR="00FB01D5" w:rsidRPr="00EA3430">
        <w:t>) along with details like duration, distance, and intensity.</w:t>
      </w:r>
    </w:p>
    <w:p w14:paraId="3F1C0EE7" w14:textId="77777777" w:rsidR="00FB01D5" w:rsidRPr="00EA3430" w:rsidRDefault="00FB01D5" w:rsidP="00EA3430">
      <w:r w:rsidRPr="00EA3430">
        <w:rPr>
          <w:b/>
          <w:bCs/>
        </w:rPr>
        <w:t>Set Goals:</w:t>
      </w:r>
      <w:r w:rsidRPr="00EA3430">
        <w:t xml:space="preserve"> Users can set personalized fitness goals (e.g., steps per day, calorie burn, weight loss) within the app.</w:t>
      </w:r>
    </w:p>
    <w:p w14:paraId="09CBA781" w14:textId="77777777" w:rsidR="00B578F4" w:rsidRPr="00B3216A" w:rsidRDefault="00B578F4" w:rsidP="00B578F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B3216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Use Cases for the Coach/Trainer:</w:t>
      </w:r>
    </w:p>
    <w:p w14:paraId="64E5B2D0" w14:textId="6809122C" w:rsidR="00B578F4" w:rsidRPr="00EA3430" w:rsidRDefault="00B578F4" w:rsidP="00EA3430">
      <w:r w:rsidRPr="00AD696F">
        <w:rPr>
          <w:b/>
          <w:bCs/>
        </w:rPr>
        <w:lastRenderedPageBreak/>
        <w:t>Monitor Progress:</w:t>
      </w:r>
      <w:r w:rsidRPr="00EA3430">
        <w:t xml:space="preserve"> </w:t>
      </w:r>
      <w:r w:rsidR="00BD1C2B">
        <w:t>Trainer</w:t>
      </w:r>
      <w:r w:rsidRPr="00EA3430">
        <w:t xml:space="preserve"> can access aggregated data (e.g., workout frequency, heart rate trends) to tailor personalized advice.</w:t>
      </w:r>
    </w:p>
    <w:p w14:paraId="5B09C32E" w14:textId="4EF32F07" w:rsidR="00B578F4" w:rsidRPr="00EA3430" w:rsidRDefault="00B578F4" w:rsidP="00EA3430">
      <w:r w:rsidRPr="00AD696F">
        <w:rPr>
          <w:b/>
          <w:bCs/>
        </w:rPr>
        <w:t>Provide Guidance:</w:t>
      </w:r>
      <w:r w:rsidRPr="00EA3430">
        <w:t xml:space="preserve"> </w:t>
      </w:r>
      <w:r w:rsidR="00BD1C2B">
        <w:t>Trainer</w:t>
      </w:r>
      <w:r w:rsidRPr="00EA3430">
        <w:t>s can design workout plans based on individual user goals and fitness levels.</w:t>
      </w:r>
    </w:p>
    <w:p w14:paraId="5B43E453" w14:textId="2EE503DF" w:rsidR="00146DAC" w:rsidRDefault="001E66FF" w:rsidP="001E66FF">
      <w:pPr>
        <w:pStyle w:val="Heading1"/>
      </w:pPr>
      <w:bookmarkStart w:id="11" w:name="_Toc160135092"/>
      <w:r>
        <w:t>Activity 5 Create two User Stories for each actor.</w:t>
      </w:r>
      <w:bookmarkEnd w:id="11"/>
    </w:p>
    <w:p w14:paraId="3D0C4F02" w14:textId="77777777" w:rsidR="00146DAC" w:rsidRPr="00B3216A" w:rsidRDefault="00146DAC" w:rsidP="00D76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B3216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User Stories for the User:</w:t>
      </w:r>
    </w:p>
    <w:p w14:paraId="1C3FD5D2" w14:textId="5EB282ED" w:rsidR="00146DAC" w:rsidRPr="00C35C46" w:rsidRDefault="00146DAC" w:rsidP="00D76013">
      <w:pPr>
        <w:rPr>
          <w:b/>
          <w:bCs/>
        </w:rPr>
      </w:pPr>
      <w:r w:rsidRPr="00C35C46">
        <w:rPr>
          <w:b/>
          <w:bCs/>
        </w:rPr>
        <w:t>Use Case</w:t>
      </w:r>
      <w:r w:rsidR="00A46D97">
        <w:rPr>
          <w:b/>
          <w:bCs/>
        </w:rPr>
        <w:t xml:space="preserve"> 1</w:t>
      </w:r>
      <w:r w:rsidRPr="00C35C46">
        <w:rPr>
          <w:b/>
          <w:bCs/>
        </w:rPr>
        <w:t>: Monitor Training</w:t>
      </w:r>
    </w:p>
    <w:p w14:paraId="4604BE30" w14:textId="3D831E50" w:rsidR="00146DAC" w:rsidRDefault="00A46D97" w:rsidP="0008054E">
      <w:pPr>
        <w:pStyle w:val="ListParagraph"/>
        <w:numPr>
          <w:ilvl w:val="0"/>
          <w:numId w:val="22"/>
        </w:numPr>
        <w:jc w:val="both"/>
      </w:pPr>
      <w:r w:rsidRPr="00A46D97">
        <w:rPr>
          <w:b/>
          <w:bCs/>
        </w:rPr>
        <w:t>User Story 1:</w:t>
      </w:r>
      <w:r w:rsidRPr="00D76013">
        <w:t xml:space="preserve"> </w:t>
      </w:r>
      <w:r w:rsidR="00146DAC">
        <w:t>As a user, I want to track my running distance, time, and route using the GPS feature of the fitness tracker app</w:t>
      </w:r>
      <w:r w:rsidR="003E4988">
        <w:t>,</w:t>
      </w:r>
      <w:r w:rsidR="00146DAC">
        <w:t xml:space="preserve"> so that I can monitor my progress and set new goals.</w:t>
      </w:r>
    </w:p>
    <w:p w14:paraId="3F01194B" w14:textId="52DB98FA" w:rsidR="00146DAC" w:rsidRDefault="00A46D97" w:rsidP="0008054E">
      <w:pPr>
        <w:pStyle w:val="ListParagraph"/>
        <w:numPr>
          <w:ilvl w:val="0"/>
          <w:numId w:val="22"/>
        </w:numPr>
        <w:jc w:val="both"/>
      </w:pPr>
      <w:r w:rsidRPr="00A46D97">
        <w:rPr>
          <w:b/>
          <w:bCs/>
        </w:rPr>
        <w:t xml:space="preserve">User Story </w:t>
      </w:r>
      <w:r>
        <w:rPr>
          <w:b/>
          <w:bCs/>
        </w:rPr>
        <w:t>2</w:t>
      </w:r>
      <w:r w:rsidRPr="00A46D97">
        <w:rPr>
          <w:b/>
          <w:bCs/>
        </w:rPr>
        <w:t>:</w:t>
      </w:r>
      <w:r w:rsidRPr="00D76013">
        <w:t xml:space="preserve"> </w:t>
      </w:r>
      <w:r w:rsidR="00146DAC" w:rsidRPr="00D76013">
        <w:t>As a user, I want to log my daily calorie intake and output</w:t>
      </w:r>
      <w:r w:rsidR="008C6480">
        <w:t>, so that I can</w:t>
      </w:r>
      <w:r w:rsidR="00146DAC" w:rsidRPr="00D76013">
        <w:t xml:space="preserve"> maintain a balanced diet and achieve my fitness goals.</w:t>
      </w:r>
    </w:p>
    <w:p w14:paraId="283434A1" w14:textId="3CEBCF79" w:rsidR="00146DAC" w:rsidRPr="00C35C46" w:rsidRDefault="00146DAC" w:rsidP="00D76013">
      <w:pPr>
        <w:rPr>
          <w:b/>
          <w:bCs/>
        </w:rPr>
      </w:pPr>
      <w:r w:rsidRPr="00C35C46">
        <w:rPr>
          <w:b/>
          <w:bCs/>
        </w:rPr>
        <w:t>Use Case</w:t>
      </w:r>
      <w:r w:rsidR="00A46D97">
        <w:rPr>
          <w:b/>
          <w:bCs/>
        </w:rPr>
        <w:t xml:space="preserve"> 2</w:t>
      </w:r>
      <w:r w:rsidRPr="00C35C46">
        <w:rPr>
          <w:b/>
          <w:bCs/>
        </w:rPr>
        <w:t>: Set Goals</w:t>
      </w:r>
    </w:p>
    <w:p w14:paraId="591C8FAF" w14:textId="00D4EB33" w:rsidR="00146DAC" w:rsidRPr="00D76013" w:rsidRDefault="00A46D97" w:rsidP="0008054E">
      <w:pPr>
        <w:pStyle w:val="ListParagraph"/>
        <w:numPr>
          <w:ilvl w:val="0"/>
          <w:numId w:val="23"/>
        </w:numPr>
        <w:jc w:val="both"/>
      </w:pPr>
      <w:r w:rsidRPr="00A46D97">
        <w:rPr>
          <w:b/>
          <w:bCs/>
        </w:rPr>
        <w:t xml:space="preserve">User Story </w:t>
      </w:r>
      <w:r w:rsidR="00403F0F">
        <w:rPr>
          <w:b/>
          <w:bCs/>
        </w:rPr>
        <w:t>3</w:t>
      </w:r>
      <w:r w:rsidRPr="00A46D97">
        <w:rPr>
          <w:b/>
          <w:bCs/>
        </w:rPr>
        <w:t>:</w:t>
      </w:r>
      <w:r w:rsidRPr="00D76013">
        <w:t xml:space="preserve"> </w:t>
      </w:r>
      <w:r w:rsidR="00146DAC" w:rsidRPr="00D76013">
        <w:t>As a user, I want to set personalized fitness goals such as steps per day, active minutes, and calorie burn targets</w:t>
      </w:r>
      <w:r w:rsidR="00F1007C">
        <w:t>,</w:t>
      </w:r>
      <w:r w:rsidR="00146DAC" w:rsidRPr="00D76013">
        <w:t xml:space="preserve"> so that I can work towards improving my overall fitness level.</w:t>
      </w:r>
    </w:p>
    <w:p w14:paraId="37C0FF39" w14:textId="2354DCBD" w:rsidR="00146DAC" w:rsidRPr="00D76013" w:rsidRDefault="00A46D97" w:rsidP="0008054E">
      <w:pPr>
        <w:pStyle w:val="ListParagraph"/>
        <w:numPr>
          <w:ilvl w:val="0"/>
          <w:numId w:val="23"/>
        </w:numPr>
        <w:jc w:val="both"/>
      </w:pPr>
      <w:r w:rsidRPr="00A46D97">
        <w:rPr>
          <w:b/>
          <w:bCs/>
        </w:rPr>
        <w:t xml:space="preserve">User Story </w:t>
      </w:r>
      <w:r w:rsidR="00403F0F">
        <w:rPr>
          <w:b/>
          <w:bCs/>
        </w:rPr>
        <w:t>4</w:t>
      </w:r>
      <w:r w:rsidRPr="00A46D97">
        <w:rPr>
          <w:b/>
          <w:bCs/>
        </w:rPr>
        <w:t>:</w:t>
      </w:r>
      <w:r w:rsidRPr="00D76013">
        <w:t xml:space="preserve"> </w:t>
      </w:r>
      <w:r w:rsidR="00146DAC" w:rsidRPr="00D76013">
        <w:t>As a user, I want to receive notifications and reminders</w:t>
      </w:r>
      <w:r w:rsidR="00E952A3">
        <w:t xml:space="preserve">, so that I can </w:t>
      </w:r>
      <w:r w:rsidR="00146DAC" w:rsidRPr="00D76013">
        <w:t>stay on track with my fitness goals, such as reminders to drink water, take breaks, or complete workouts, to maintain consistency and motivation</w:t>
      </w:r>
      <w:r w:rsidR="00F1007C">
        <w:t>.</w:t>
      </w:r>
    </w:p>
    <w:p w14:paraId="020BEE99" w14:textId="6014CC22" w:rsidR="00146DAC" w:rsidRPr="00B3216A" w:rsidRDefault="00146DAC" w:rsidP="00D76013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007789" w:themeColor="accent1" w:themeShade="BF"/>
          <w:sz w:val="24"/>
        </w:rPr>
      </w:pPr>
      <w:r w:rsidRPr="00B3216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 xml:space="preserve">User Stories for the </w:t>
      </w:r>
      <w:r w:rsidR="00A371F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Trainer</w:t>
      </w:r>
      <w:r w:rsidRPr="00B3216A">
        <w:rPr>
          <w:rFonts w:asciiTheme="majorHAnsi" w:eastAsiaTheme="majorEastAsia" w:hAnsiTheme="majorHAnsi" w:cstheme="majorBidi"/>
          <w:color w:val="007789" w:themeColor="accent1" w:themeShade="BF"/>
          <w:sz w:val="24"/>
        </w:rPr>
        <w:t>:</w:t>
      </w:r>
    </w:p>
    <w:p w14:paraId="1ECD2299" w14:textId="1314C384" w:rsidR="00146DAC" w:rsidRPr="00C06C5F" w:rsidRDefault="00146DAC" w:rsidP="00D76013">
      <w:pPr>
        <w:rPr>
          <w:b/>
          <w:bCs/>
        </w:rPr>
      </w:pPr>
      <w:r w:rsidRPr="00C06C5F">
        <w:rPr>
          <w:b/>
          <w:bCs/>
        </w:rPr>
        <w:t>Use Case</w:t>
      </w:r>
      <w:r w:rsidR="00A46D97">
        <w:rPr>
          <w:b/>
          <w:bCs/>
        </w:rPr>
        <w:t xml:space="preserve"> </w:t>
      </w:r>
      <w:r w:rsidR="00E45B32">
        <w:rPr>
          <w:b/>
          <w:bCs/>
        </w:rPr>
        <w:t>3</w:t>
      </w:r>
      <w:r w:rsidRPr="00C06C5F">
        <w:rPr>
          <w:b/>
          <w:bCs/>
        </w:rPr>
        <w:t>: Monitor Progress</w:t>
      </w:r>
    </w:p>
    <w:p w14:paraId="3EB51835" w14:textId="0339670E" w:rsidR="00146DAC" w:rsidRPr="00D76013" w:rsidRDefault="00E45B32" w:rsidP="0008054E">
      <w:pPr>
        <w:pStyle w:val="ListParagraph"/>
        <w:numPr>
          <w:ilvl w:val="0"/>
          <w:numId w:val="24"/>
        </w:numPr>
        <w:jc w:val="both"/>
      </w:pPr>
      <w:r w:rsidRPr="00A46D97">
        <w:rPr>
          <w:b/>
          <w:bCs/>
        </w:rPr>
        <w:t xml:space="preserve">User Story </w:t>
      </w:r>
      <w:r>
        <w:rPr>
          <w:b/>
          <w:bCs/>
        </w:rPr>
        <w:t>5</w:t>
      </w:r>
      <w:r w:rsidRPr="00A46D97">
        <w:rPr>
          <w:b/>
          <w:bCs/>
        </w:rPr>
        <w:t>:</w:t>
      </w:r>
      <w:r w:rsidRPr="00D76013">
        <w:t xml:space="preserve"> </w:t>
      </w:r>
      <w:r w:rsidR="00146DAC" w:rsidRPr="00D76013">
        <w:t xml:space="preserve">As a </w:t>
      </w:r>
      <w:r w:rsidR="00A371FA">
        <w:t>trainer</w:t>
      </w:r>
      <w:r w:rsidR="00146DAC" w:rsidRPr="00D76013">
        <w:t>, I want to access my clients' exercise logs and performance metrics</w:t>
      </w:r>
      <w:r w:rsidR="004B29BC">
        <w:t xml:space="preserve">, so that I can </w:t>
      </w:r>
      <w:r w:rsidR="00146DAC" w:rsidRPr="00D76013">
        <w:t>track their progress over time and provide personalized feedback and recommendations.</w:t>
      </w:r>
    </w:p>
    <w:p w14:paraId="446E84D1" w14:textId="10767572" w:rsidR="00146DAC" w:rsidRPr="00D76013" w:rsidRDefault="00E45B32" w:rsidP="0008054E">
      <w:pPr>
        <w:pStyle w:val="ListParagraph"/>
        <w:numPr>
          <w:ilvl w:val="0"/>
          <w:numId w:val="24"/>
        </w:numPr>
        <w:jc w:val="both"/>
      </w:pPr>
      <w:r w:rsidRPr="00A46D97">
        <w:rPr>
          <w:b/>
          <w:bCs/>
        </w:rPr>
        <w:t xml:space="preserve">User Story </w:t>
      </w:r>
      <w:r>
        <w:rPr>
          <w:b/>
          <w:bCs/>
        </w:rPr>
        <w:t>6</w:t>
      </w:r>
      <w:r w:rsidRPr="00A46D97">
        <w:rPr>
          <w:b/>
          <w:bCs/>
        </w:rPr>
        <w:t>:</w:t>
      </w:r>
      <w:r w:rsidRPr="00D76013">
        <w:t xml:space="preserve"> </w:t>
      </w:r>
      <w:r w:rsidR="00146DAC" w:rsidRPr="00D76013">
        <w:t xml:space="preserve">As a </w:t>
      </w:r>
      <w:r w:rsidR="00A371FA">
        <w:t>trainer</w:t>
      </w:r>
      <w:r w:rsidR="00146DAC" w:rsidRPr="00D76013">
        <w:t>, I want to analyze trends in my clients' fitness data</w:t>
      </w:r>
      <w:r w:rsidR="006564C0">
        <w:t>, so that I can</w:t>
      </w:r>
      <w:r w:rsidR="00146DAC" w:rsidRPr="00D76013">
        <w:t xml:space="preserve"> identify areas for improvement and adjust their training plans accordingly to optimize their results.</w:t>
      </w:r>
    </w:p>
    <w:p w14:paraId="569DB634" w14:textId="03A82549" w:rsidR="00146DAC" w:rsidRPr="00C06C5F" w:rsidRDefault="00146DAC" w:rsidP="00D76013">
      <w:pPr>
        <w:rPr>
          <w:b/>
          <w:bCs/>
        </w:rPr>
      </w:pPr>
      <w:r w:rsidRPr="00C06C5F">
        <w:rPr>
          <w:b/>
          <w:bCs/>
        </w:rPr>
        <w:t>Use Case</w:t>
      </w:r>
      <w:r w:rsidR="00A46D97">
        <w:rPr>
          <w:b/>
          <w:bCs/>
        </w:rPr>
        <w:t xml:space="preserve"> </w:t>
      </w:r>
      <w:r w:rsidR="00E45B32">
        <w:rPr>
          <w:b/>
          <w:bCs/>
        </w:rPr>
        <w:t>4</w:t>
      </w:r>
      <w:r w:rsidRPr="00C06C5F">
        <w:rPr>
          <w:b/>
          <w:bCs/>
        </w:rPr>
        <w:t>: Provide Guidance</w:t>
      </w:r>
    </w:p>
    <w:p w14:paraId="7B63BFBB" w14:textId="08AC5E7F" w:rsidR="00146DAC" w:rsidRPr="00D76013" w:rsidRDefault="00146DAC" w:rsidP="00DA3058">
      <w:pPr>
        <w:pStyle w:val="ListParagraph"/>
        <w:numPr>
          <w:ilvl w:val="0"/>
          <w:numId w:val="25"/>
        </w:numPr>
        <w:jc w:val="both"/>
      </w:pPr>
      <w:r w:rsidRPr="00A46D97">
        <w:rPr>
          <w:b/>
          <w:bCs/>
        </w:rPr>
        <w:t>User Story</w:t>
      </w:r>
      <w:r w:rsidR="00A46D97" w:rsidRPr="00A46D97">
        <w:rPr>
          <w:b/>
          <w:bCs/>
        </w:rPr>
        <w:t xml:space="preserve"> </w:t>
      </w:r>
      <w:r w:rsidR="00E45B32">
        <w:rPr>
          <w:b/>
          <w:bCs/>
        </w:rPr>
        <w:t>7</w:t>
      </w:r>
      <w:r w:rsidRPr="00A46D97">
        <w:rPr>
          <w:b/>
          <w:bCs/>
        </w:rPr>
        <w:t>:</w:t>
      </w:r>
      <w:r w:rsidRPr="00D76013">
        <w:t xml:space="preserve"> As a trainer, I want to create and assign customized workout plans to my clients based on their fitness goals, preferences, and current fitness levels.</w:t>
      </w:r>
    </w:p>
    <w:p w14:paraId="1BBB1796" w14:textId="4ACB2326" w:rsidR="001E66FF" w:rsidRDefault="00DA3058" w:rsidP="001E66FF">
      <w:pPr>
        <w:pStyle w:val="ListParagraph"/>
        <w:numPr>
          <w:ilvl w:val="0"/>
          <w:numId w:val="25"/>
        </w:numPr>
        <w:jc w:val="both"/>
      </w:pPr>
      <w:r w:rsidRPr="00A46D97">
        <w:rPr>
          <w:b/>
          <w:bCs/>
        </w:rPr>
        <w:lastRenderedPageBreak/>
        <w:t>User Story</w:t>
      </w:r>
      <w:r w:rsidR="00A46D97" w:rsidRPr="00A46D97">
        <w:rPr>
          <w:b/>
          <w:bCs/>
        </w:rPr>
        <w:t xml:space="preserve"> </w:t>
      </w:r>
      <w:r w:rsidR="00E45B32">
        <w:rPr>
          <w:b/>
          <w:bCs/>
        </w:rPr>
        <w:t>8</w:t>
      </w:r>
      <w:r w:rsidRPr="00A46D97">
        <w:rPr>
          <w:b/>
          <w:bCs/>
        </w:rPr>
        <w:t>:</w:t>
      </w:r>
      <w:r>
        <w:t xml:space="preserve"> </w:t>
      </w:r>
      <w:r w:rsidR="00146DAC" w:rsidRPr="00D76013">
        <w:t>As a trainer, I want to communicate with my clients through the app, providing them with real-time support, motivation, and guidance to help them stay committed to their fitness journey.</w:t>
      </w:r>
      <w:r w:rsidR="001E66FF">
        <w:br w:type="page"/>
      </w:r>
    </w:p>
    <w:p w14:paraId="334EA936" w14:textId="769D980E" w:rsidR="00106D8A" w:rsidRDefault="00106D8A" w:rsidP="00106D8A">
      <w:pPr>
        <w:pStyle w:val="Heading1"/>
      </w:pPr>
      <w:bookmarkStart w:id="12" w:name="_Toc160135093"/>
      <w:r>
        <w:lastRenderedPageBreak/>
        <w:t>References.</w:t>
      </w:r>
      <w:bookmarkEnd w:id="12"/>
    </w:p>
    <w:p w14:paraId="0F66B440" w14:textId="0A533D92" w:rsidR="00106D8A" w:rsidRDefault="00106D8A" w:rsidP="00106D8A">
      <w:r>
        <w:t xml:space="preserve">Admin. (2023, January 13). </w:t>
      </w:r>
      <w:r w:rsidRPr="00106D8A">
        <w:t>Use Case Template - 9+ Free Word, PDF documents download</w:t>
      </w:r>
      <w:r>
        <w:t xml:space="preserve">. template.net. Retrieved February 29, 2024, from </w:t>
      </w:r>
      <w:hyperlink r:id="rId13" w:history="1">
        <w:r w:rsidRPr="0064430F">
          <w:rPr>
            <w:rStyle w:val="Hyperlink"/>
          </w:rPr>
          <w:t>https://www.template.net/business/case-templates/use-case/</w:t>
        </w:r>
      </w:hyperlink>
    </w:p>
    <w:p w14:paraId="0F592820" w14:textId="77777777" w:rsidR="00106D8A" w:rsidRDefault="00106D8A" w:rsidP="00106D8A"/>
    <w:p w14:paraId="3DF7AA3B" w14:textId="77777777" w:rsidR="00106D8A" w:rsidRPr="00106D8A" w:rsidRDefault="00106D8A" w:rsidP="00FB01D5">
      <w:pPr>
        <w:rPr>
          <w:lang w:val="en-CA"/>
        </w:rPr>
      </w:pPr>
    </w:p>
    <w:p w14:paraId="401437F5" w14:textId="77777777" w:rsidR="00FB01D5" w:rsidRPr="008B1DDE" w:rsidRDefault="00FB01D5" w:rsidP="008B1DDE"/>
    <w:sectPr w:rsidR="00FB01D5" w:rsidRPr="008B1DDE">
      <w:headerReference w:type="default" r:id="rId14"/>
      <w:footerReference w:type="default" r:id="rId15"/>
      <w:headerReference w:type="first" r:id="rId1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41F15" w14:textId="77777777" w:rsidR="00683D4C" w:rsidRDefault="00683D4C" w:rsidP="00C6554A">
      <w:pPr>
        <w:spacing w:before="0" w:after="0" w:line="240" w:lineRule="auto"/>
      </w:pPr>
      <w:r>
        <w:separator/>
      </w:r>
    </w:p>
  </w:endnote>
  <w:endnote w:type="continuationSeparator" w:id="0">
    <w:p w14:paraId="3047CE84" w14:textId="77777777" w:rsidR="00683D4C" w:rsidRDefault="00683D4C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1B541" w14:textId="77777777" w:rsidR="00334B1F" w:rsidRDefault="00334B1F" w:rsidP="00334B1F">
    <w:pPr>
      <w:tabs>
        <w:tab w:val="center" w:pos="4550"/>
        <w:tab w:val="left" w:pos="5818"/>
      </w:tabs>
      <w:ind w:right="260"/>
      <w:jc w:val="right"/>
      <w:rPr>
        <w:color w:val="272D37" w:themeColor="text2" w:themeShade="80"/>
        <w:sz w:val="24"/>
        <w:szCs w:val="24"/>
      </w:rPr>
    </w:pPr>
    <w:r>
      <w:rPr>
        <w:color w:val="8D9BAF" w:themeColor="text2" w:themeTint="99"/>
        <w:spacing w:val="60"/>
        <w:sz w:val="24"/>
        <w:szCs w:val="24"/>
      </w:rPr>
      <w:t>Page</w:t>
    </w:r>
    <w:r>
      <w:rPr>
        <w:color w:val="8D9BAF" w:themeColor="text2" w:themeTint="99"/>
        <w:sz w:val="24"/>
        <w:szCs w:val="24"/>
      </w:rPr>
      <w:t xml:space="preserve">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PAGE 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</w:rPr>
      <w:t>0</w:t>
    </w:r>
    <w:r>
      <w:rPr>
        <w:color w:val="3A4452" w:themeColor="text2" w:themeShade="BF"/>
        <w:sz w:val="24"/>
        <w:szCs w:val="24"/>
      </w:rPr>
      <w:fldChar w:fldCharType="end"/>
    </w:r>
    <w:r>
      <w:rPr>
        <w:color w:val="3A4452" w:themeColor="text2" w:themeShade="BF"/>
        <w:sz w:val="24"/>
        <w:szCs w:val="24"/>
      </w:rPr>
      <w:t xml:space="preserve"> | </w:t>
    </w:r>
    <w:r>
      <w:rPr>
        <w:color w:val="3A4452" w:themeColor="text2" w:themeShade="BF"/>
        <w:sz w:val="24"/>
        <w:szCs w:val="24"/>
      </w:rPr>
      <w:fldChar w:fldCharType="begin"/>
    </w:r>
    <w:r>
      <w:rPr>
        <w:color w:val="3A4452" w:themeColor="text2" w:themeShade="BF"/>
        <w:sz w:val="24"/>
        <w:szCs w:val="24"/>
      </w:rPr>
      <w:instrText xml:space="preserve"> NUMPAGES  \* Arabic  \* MERGEFORMAT </w:instrText>
    </w:r>
    <w:r>
      <w:rPr>
        <w:color w:val="3A4452" w:themeColor="text2" w:themeShade="BF"/>
        <w:sz w:val="24"/>
        <w:szCs w:val="24"/>
      </w:rPr>
      <w:fldChar w:fldCharType="separate"/>
    </w:r>
    <w:r>
      <w:rPr>
        <w:color w:val="3A4452" w:themeColor="text2" w:themeShade="BF"/>
      </w:rPr>
      <w:t>4</w:t>
    </w:r>
    <w:r>
      <w:rPr>
        <w:color w:val="3A4452" w:themeColor="text2" w:themeShade="BF"/>
        <w:sz w:val="24"/>
        <w:szCs w:val="24"/>
      </w:rPr>
      <w:fldChar w:fldCharType="end"/>
    </w:r>
  </w:p>
  <w:p w14:paraId="5804B719" w14:textId="54C17E93" w:rsidR="00185780" w:rsidRPr="00334B1F" w:rsidRDefault="00185780" w:rsidP="00334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F9954" w14:textId="77777777" w:rsidR="00683D4C" w:rsidRDefault="00683D4C" w:rsidP="00C6554A">
      <w:pPr>
        <w:spacing w:before="0" w:after="0" w:line="240" w:lineRule="auto"/>
      </w:pPr>
      <w:r>
        <w:separator/>
      </w:r>
    </w:p>
  </w:footnote>
  <w:footnote w:type="continuationSeparator" w:id="0">
    <w:p w14:paraId="19D45243" w14:textId="77777777" w:rsidR="00683D4C" w:rsidRDefault="00683D4C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58BB3" w14:textId="09959393" w:rsidR="000B6953" w:rsidRDefault="000B695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61312" behindDoc="1" locked="0" layoutInCell="1" allowOverlap="0" wp14:anchorId="4A4B36B5" wp14:editId="427EA27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116141376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8579098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DE871E" w14:textId="707B2207" w:rsidR="000B6953" w:rsidRDefault="000B6953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Use Cases and User Stories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A4B36B5" id="Rectangle 63" o:spid="_x0000_s1026" style="position:absolute;margin-left:0;margin-top:0;width:468.5pt;height:21.3pt;z-index:-251655168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85790983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DE871E" w14:textId="707B2207" w:rsidR="000B6953" w:rsidRDefault="000B6953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Use Cases and User Stories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0E85E" w14:textId="05F26D6D" w:rsidR="008877A3" w:rsidRDefault="008877A3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05C9496" wp14:editId="3ABD1BD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099F61A1" w14:textId="019D6524" w:rsidR="008877A3" w:rsidRDefault="004032A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Use Cases and User Stories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405C9496" id="_x0000_s1027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mR3nu3AAAAAQBAAAP&#10;AAAAAAAAAAAAAAAAANIEAABkcnMvZG93bnJldi54bWxQSwUGAAAAAAQABADzAAAA2wUAAAAA&#10;" o:allowoverlap="f" fillcolor="#00a0b8 [3204]" stroked="f" strokeweight="2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099F61A1" w14:textId="019D6524" w:rsidR="008877A3" w:rsidRDefault="004032A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Use Cases and User Stories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11A7001"/>
    <w:multiLevelType w:val="hybridMultilevel"/>
    <w:tmpl w:val="2D12759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1123279F"/>
    <w:multiLevelType w:val="hybridMultilevel"/>
    <w:tmpl w:val="5EA0A6B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CF818F2"/>
    <w:multiLevelType w:val="hybridMultilevel"/>
    <w:tmpl w:val="7EE6A39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07E57F2"/>
    <w:multiLevelType w:val="hybridMultilevel"/>
    <w:tmpl w:val="3B081F3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048D9"/>
    <w:multiLevelType w:val="hybridMultilevel"/>
    <w:tmpl w:val="CAC0CD6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8423C9"/>
    <w:multiLevelType w:val="multilevel"/>
    <w:tmpl w:val="088AF5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A551DF5"/>
    <w:multiLevelType w:val="multilevel"/>
    <w:tmpl w:val="B95C8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D477A6"/>
    <w:multiLevelType w:val="multilevel"/>
    <w:tmpl w:val="B95C8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7D834EDD"/>
    <w:multiLevelType w:val="multilevel"/>
    <w:tmpl w:val="3B325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1394696485">
    <w:abstractNumId w:val="9"/>
  </w:num>
  <w:num w:numId="2" w16cid:durableId="1358584323">
    <w:abstractNumId w:val="8"/>
  </w:num>
  <w:num w:numId="3" w16cid:durableId="893277112">
    <w:abstractNumId w:val="8"/>
  </w:num>
  <w:num w:numId="4" w16cid:durableId="950404769">
    <w:abstractNumId w:val="9"/>
  </w:num>
  <w:num w:numId="5" w16cid:durableId="522864628">
    <w:abstractNumId w:val="17"/>
  </w:num>
  <w:num w:numId="6" w16cid:durableId="1308048975">
    <w:abstractNumId w:val="10"/>
  </w:num>
  <w:num w:numId="7" w16cid:durableId="2097361391">
    <w:abstractNumId w:val="12"/>
  </w:num>
  <w:num w:numId="8" w16cid:durableId="1342048581">
    <w:abstractNumId w:val="7"/>
  </w:num>
  <w:num w:numId="9" w16cid:durableId="955602292">
    <w:abstractNumId w:val="6"/>
  </w:num>
  <w:num w:numId="10" w16cid:durableId="188110886">
    <w:abstractNumId w:val="5"/>
  </w:num>
  <w:num w:numId="11" w16cid:durableId="636879320">
    <w:abstractNumId w:val="4"/>
  </w:num>
  <w:num w:numId="12" w16cid:durableId="2126151274">
    <w:abstractNumId w:val="3"/>
  </w:num>
  <w:num w:numId="13" w16cid:durableId="356154026">
    <w:abstractNumId w:val="2"/>
  </w:num>
  <w:num w:numId="14" w16cid:durableId="1333072676">
    <w:abstractNumId w:val="1"/>
  </w:num>
  <w:num w:numId="15" w16cid:durableId="1660768201">
    <w:abstractNumId w:val="0"/>
  </w:num>
  <w:num w:numId="16" w16cid:durableId="1516920765">
    <w:abstractNumId w:val="15"/>
  </w:num>
  <w:num w:numId="17" w16cid:durableId="1747417132">
    <w:abstractNumId w:val="8"/>
    <w:lvlOverride w:ilvl="0">
      <w:startOverride w:val="1"/>
    </w:lvlOverride>
  </w:num>
  <w:num w:numId="18" w16cid:durableId="579829363">
    <w:abstractNumId w:val="18"/>
  </w:num>
  <w:num w:numId="19" w16cid:durableId="829099797">
    <w:abstractNumId w:val="20"/>
  </w:num>
  <w:num w:numId="20" w16cid:durableId="153955080">
    <w:abstractNumId w:val="19"/>
  </w:num>
  <w:num w:numId="21" w16cid:durableId="760832526">
    <w:abstractNumId w:val="21"/>
  </w:num>
  <w:num w:numId="22" w16cid:durableId="581137676">
    <w:abstractNumId w:val="14"/>
  </w:num>
  <w:num w:numId="23" w16cid:durableId="1876195063">
    <w:abstractNumId w:val="16"/>
  </w:num>
  <w:num w:numId="24" w16cid:durableId="1460799731">
    <w:abstractNumId w:val="13"/>
  </w:num>
  <w:num w:numId="25" w16cid:durableId="18764591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769"/>
    <w:rsid w:val="0000175A"/>
    <w:rsid w:val="00031136"/>
    <w:rsid w:val="0008054E"/>
    <w:rsid w:val="00087F96"/>
    <w:rsid w:val="000B6953"/>
    <w:rsid w:val="00106D8A"/>
    <w:rsid w:val="0011479A"/>
    <w:rsid w:val="00133994"/>
    <w:rsid w:val="00146DAC"/>
    <w:rsid w:val="00185780"/>
    <w:rsid w:val="001A6C65"/>
    <w:rsid w:val="001B0234"/>
    <w:rsid w:val="001D7B50"/>
    <w:rsid w:val="001E66FF"/>
    <w:rsid w:val="001F38EF"/>
    <w:rsid w:val="001F3D80"/>
    <w:rsid w:val="00204F8E"/>
    <w:rsid w:val="002554CD"/>
    <w:rsid w:val="0027107D"/>
    <w:rsid w:val="002834D9"/>
    <w:rsid w:val="00293B83"/>
    <w:rsid w:val="002A1CE2"/>
    <w:rsid w:val="002B2746"/>
    <w:rsid w:val="002B4294"/>
    <w:rsid w:val="002E0238"/>
    <w:rsid w:val="002E72B8"/>
    <w:rsid w:val="00315A39"/>
    <w:rsid w:val="00322E61"/>
    <w:rsid w:val="00333D0D"/>
    <w:rsid w:val="00334B1F"/>
    <w:rsid w:val="00380D47"/>
    <w:rsid w:val="0038456E"/>
    <w:rsid w:val="003E4988"/>
    <w:rsid w:val="003F49DF"/>
    <w:rsid w:val="004032A2"/>
    <w:rsid w:val="00403F0F"/>
    <w:rsid w:val="00432737"/>
    <w:rsid w:val="00441BFC"/>
    <w:rsid w:val="004B29BC"/>
    <w:rsid w:val="004C049F"/>
    <w:rsid w:val="004E7A88"/>
    <w:rsid w:val="005000E2"/>
    <w:rsid w:val="00505CEB"/>
    <w:rsid w:val="005A43ED"/>
    <w:rsid w:val="005B5F71"/>
    <w:rsid w:val="00636617"/>
    <w:rsid w:val="00643064"/>
    <w:rsid w:val="006564C0"/>
    <w:rsid w:val="00662A95"/>
    <w:rsid w:val="00683426"/>
    <w:rsid w:val="00683D4C"/>
    <w:rsid w:val="006A39CD"/>
    <w:rsid w:val="006A3CE7"/>
    <w:rsid w:val="00704905"/>
    <w:rsid w:val="00742B1D"/>
    <w:rsid w:val="007D5B08"/>
    <w:rsid w:val="00825CCF"/>
    <w:rsid w:val="008877A3"/>
    <w:rsid w:val="008959B3"/>
    <w:rsid w:val="008A6BD6"/>
    <w:rsid w:val="008B1DDE"/>
    <w:rsid w:val="008C6480"/>
    <w:rsid w:val="008E50B9"/>
    <w:rsid w:val="008E6EF3"/>
    <w:rsid w:val="009421BA"/>
    <w:rsid w:val="00956A9A"/>
    <w:rsid w:val="009D03E1"/>
    <w:rsid w:val="00A1160B"/>
    <w:rsid w:val="00A135B4"/>
    <w:rsid w:val="00A26813"/>
    <w:rsid w:val="00A36547"/>
    <w:rsid w:val="00A371FA"/>
    <w:rsid w:val="00A46D97"/>
    <w:rsid w:val="00AA2A7B"/>
    <w:rsid w:val="00AD696F"/>
    <w:rsid w:val="00B26B90"/>
    <w:rsid w:val="00B3216A"/>
    <w:rsid w:val="00B35D90"/>
    <w:rsid w:val="00B578F4"/>
    <w:rsid w:val="00B762D4"/>
    <w:rsid w:val="00BD1C2B"/>
    <w:rsid w:val="00BD608A"/>
    <w:rsid w:val="00BE1667"/>
    <w:rsid w:val="00C06C5F"/>
    <w:rsid w:val="00C14889"/>
    <w:rsid w:val="00C14E03"/>
    <w:rsid w:val="00C35C46"/>
    <w:rsid w:val="00C64470"/>
    <w:rsid w:val="00C64CBC"/>
    <w:rsid w:val="00C6554A"/>
    <w:rsid w:val="00CD507F"/>
    <w:rsid w:val="00CF1765"/>
    <w:rsid w:val="00D067C4"/>
    <w:rsid w:val="00D1608C"/>
    <w:rsid w:val="00D32C26"/>
    <w:rsid w:val="00D53164"/>
    <w:rsid w:val="00D76013"/>
    <w:rsid w:val="00D9767A"/>
    <w:rsid w:val="00DA3058"/>
    <w:rsid w:val="00E07AFA"/>
    <w:rsid w:val="00E36E18"/>
    <w:rsid w:val="00E44B29"/>
    <w:rsid w:val="00E45B32"/>
    <w:rsid w:val="00E768C9"/>
    <w:rsid w:val="00E952A3"/>
    <w:rsid w:val="00EA3430"/>
    <w:rsid w:val="00ED7C44"/>
    <w:rsid w:val="00F1007C"/>
    <w:rsid w:val="00F17256"/>
    <w:rsid w:val="00F30E51"/>
    <w:rsid w:val="00FA2BB0"/>
    <w:rsid w:val="00FB01D5"/>
    <w:rsid w:val="00FD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F0287"/>
  <w15:chartTrackingRefBased/>
  <w15:docId w15:val="{260226B9-0B86-4C4B-9AFB-74CBB48E1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Heading1">
    <w:name w:val="heading 1"/>
    <w:basedOn w:val="Normal"/>
    <w:next w:val="Normal"/>
    <w:link w:val="Heading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Normal"/>
    <w:uiPriority w:val="4"/>
    <w:qFormat/>
    <w:rsid w:val="00C6554A"/>
    <w:pPr>
      <w:spacing w:before="0" w:after="0"/>
      <w:jc w:val="center"/>
    </w:pPr>
  </w:style>
  <w:style w:type="paragraph" w:styleId="ListBullet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itle">
    <w:name w:val="Title"/>
    <w:basedOn w:val="Normal"/>
    <w:link w:val="Title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link w:val="Subtitle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Footer">
    <w:name w:val="footer"/>
    <w:basedOn w:val="Normal"/>
    <w:link w:val="Footer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FooterChar">
    <w:name w:val="Footer Char"/>
    <w:basedOn w:val="DefaultParagraphFont"/>
    <w:link w:val="Footer"/>
    <w:uiPriority w:val="99"/>
    <w:rsid w:val="00C6554A"/>
    <w:rPr>
      <w:caps/>
    </w:rPr>
  </w:style>
  <w:style w:type="paragraph" w:customStyle="1" w:styleId="Photo">
    <w:name w:val="Ph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Header">
    <w:name w:val="header"/>
    <w:basedOn w:val="Normal"/>
    <w:link w:val="HeaderChar"/>
    <w:uiPriority w:val="99"/>
    <w:unhideWhenUsed/>
    <w:rsid w:val="00C6554A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Number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554A"/>
    <w:rPr>
      <w:i/>
      <w:iCs/>
      <w:color w:val="007789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4A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554A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554A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6554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554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55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554A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554A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554A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554A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554A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DefaultParagraphFont"/>
    <w:uiPriority w:val="99"/>
    <w:unhideWhenUsed/>
    <w:rsid w:val="00C6554A"/>
    <w:rPr>
      <w:color w:val="835D00" w:themeColor="accent3" w:themeShade="80"/>
      <w:u w:val="single"/>
    </w:rPr>
  </w:style>
  <w:style w:type="paragraph" w:styleId="MacroText">
    <w:name w:val="macro"/>
    <w:link w:val="MacroTex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554A"/>
    <w:rPr>
      <w:rFonts w:ascii="Consolas" w:hAnsi="Consolas"/>
      <w:szCs w:val="20"/>
    </w:rPr>
  </w:style>
  <w:style w:type="character" w:styleId="PlaceholderText">
    <w:name w:val="Placeholder Text"/>
    <w:basedOn w:val="DefaultParagraphFont"/>
    <w:uiPriority w:val="99"/>
    <w:semiHidden/>
    <w:rsid w:val="00C6554A"/>
    <w:rPr>
      <w:color w:val="595959" w:themeColor="text1" w:themeTint="A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554A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FD0769"/>
    <w:pPr>
      <w:spacing w:before="240" w:after="0" w:line="259" w:lineRule="auto"/>
      <w:contextualSpacing w:val="0"/>
      <w:outlineLvl w:val="9"/>
    </w:pPr>
    <w:rPr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FD076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FD0769"/>
    <w:pPr>
      <w:spacing w:after="100"/>
    </w:pPr>
  </w:style>
  <w:style w:type="paragraph" w:styleId="ListParagraph">
    <w:name w:val="List Paragraph"/>
    <w:basedOn w:val="Normal"/>
    <w:uiPriority w:val="34"/>
    <w:unhideWhenUsed/>
    <w:qFormat/>
    <w:rsid w:val="004E7A8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B1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CA" w:eastAsia="en-CA"/>
    </w:rPr>
  </w:style>
  <w:style w:type="character" w:styleId="Strong">
    <w:name w:val="Strong"/>
    <w:basedOn w:val="DefaultParagraphFont"/>
    <w:uiPriority w:val="22"/>
    <w:qFormat/>
    <w:rsid w:val="00FB01D5"/>
    <w:rPr>
      <w:b/>
      <w:bCs/>
    </w:rPr>
  </w:style>
  <w:style w:type="character" w:styleId="Emphasis">
    <w:name w:val="Emphasis"/>
    <w:basedOn w:val="DefaultParagraphFont"/>
    <w:uiPriority w:val="20"/>
    <w:qFormat/>
    <w:rsid w:val="00FB01D5"/>
    <w:rPr>
      <w:i/>
      <w:iCs/>
    </w:rPr>
  </w:style>
  <w:style w:type="character" w:customStyle="1" w:styleId="url">
    <w:name w:val="url"/>
    <w:basedOn w:val="DefaultParagraphFont"/>
    <w:rsid w:val="00106D8A"/>
  </w:style>
  <w:style w:type="character" w:styleId="UnresolvedMention">
    <w:name w:val="Unresolved Mention"/>
    <w:basedOn w:val="DefaultParagraphFont"/>
    <w:uiPriority w:val="99"/>
    <w:semiHidden/>
    <w:unhideWhenUsed/>
    <w:rsid w:val="00106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6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0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5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96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714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template.net/business/case-templates/use-case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t\AppData\Roaming\Microsoft\Templates\Student%20report%20with%20ph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964B42DD38B43BE9FFED3B9E2101C" ma:contentTypeVersion="11" ma:contentTypeDescription="Create a new document." ma:contentTypeScope="" ma:versionID="51e674531f02aea23cf2c311c9d779a3">
  <xsd:schema xmlns:xsd="http://www.w3.org/2001/XMLSchema" xmlns:xs="http://www.w3.org/2001/XMLSchema" xmlns:p="http://schemas.microsoft.com/office/2006/metadata/properties" xmlns:ns3="e36a5670-a890-45fd-9af6-24ac7bbcfdac" xmlns:ns4="88bceb2d-55df-4e3b-993c-5c354c3176e6" targetNamespace="http://schemas.microsoft.com/office/2006/metadata/properties" ma:root="true" ma:fieldsID="3254657f31ba792c6fb1538ba9d9436f" ns3:_="" ns4:_="">
    <xsd:import namespace="e36a5670-a890-45fd-9af6-24ac7bbcfdac"/>
    <xsd:import namespace="88bceb2d-55df-4e3b-993c-5c354c3176e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6a5670-a890-45fd-9af6-24ac7bbcfd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bceb2d-55df-4e3b-993c-5c354c317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45FEB-1EFC-4FAC-BFF6-D6D5CD6343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36a5670-a890-45fd-9af6-24ac7bbcfdac"/>
    <ds:schemaRef ds:uri="88bceb2d-55df-4e3b-993c-5c354c3176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6EBCAE-0945-4CCE-981E-CD9FB41113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923A24-4E31-4413-B259-AD023E0F9B3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4228269-BF98-4F40-B866-0B6DEB8D52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photo.dotx</Template>
  <TotalTime>92</TotalTime>
  <Pages>7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Cases and User Stories</dc:title>
  <dc:subject/>
  <dc:creator>Matt</dc:creator>
  <cp:keywords/>
  <dc:description/>
  <cp:lastModifiedBy>Elaine Candido da Silva</cp:lastModifiedBy>
  <cp:revision>84</cp:revision>
  <dcterms:created xsi:type="dcterms:W3CDTF">2024-01-11T21:40:00Z</dcterms:created>
  <dcterms:modified xsi:type="dcterms:W3CDTF">2024-03-01T01:37:00Z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0x010100539964B42DD38B43BE9FFED3B9E2101C</vt:lpwstr>
  </property>
</Properties>
</file>