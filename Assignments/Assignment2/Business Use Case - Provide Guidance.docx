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362AA" w14:textId="4399C86A" w:rsidR="00C6554A" w:rsidRDefault="00D27108" w:rsidP="00C6554A">
      <w:pPr>
        <w:pStyle w:val="Heading1"/>
      </w:pPr>
      <w:r>
        <w:t xml:space="preserve">Document </w:t>
      </w:r>
      <w:r w:rsidR="00924BA7">
        <w:t xml:space="preserve">Version </w:t>
      </w:r>
      <w:r>
        <w:t>Control</w:t>
      </w:r>
    </w:p>
    <w:tbl>
      <w:tblPr>
        <w:tblW w:w="8926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1E0" w:firstRow="1" w:lastRow="1" w:firstColumn="1" w:lastColumn="1" w:noHBand="0" w:noVBand="0"/>
      </w:tblPr>
      <w:tblGrid>
        <w:gridCol w:w="1143"/>
        <w:gridCol w:w="1294"/>
        <w:gridCol w:w="1132"/>
        <w:gridCol w:w="1396"/>
        <w:gridCol w:w="3961"/>
      </w:tblGrid>
      <w:tr w:rsidR="00972825" w14:paraId="49BF4774" w14:textId="77777777" w:rsidTr="006355A0">
        <w:tc>
          <w:tcPr>
            <w:tcW w:w="1146" w:type="dxa"/>
            <w:shd w:val="clear" w:color="auto" w:fill="E6E6E6"/>
            <w:vAlign w:val="center"/>
          </w:tcPr>
          <w:p w14:paraId="526DF85F" w14:textId="77777777" w:rsidR="00972825" w:rsidRDefault="00972825" w:rsidP="00AA627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Version</w:t>
            </w:r>
          </w:p>
        </w:tc>
        <w:tc>
          <w:tcPr>
            <w:tcW w:w="1210" w:type="dxa"/>
            <w:shd w:val="clear" w:color="auto" w:fill="E6E6E6"/>
            <w:vAlign w:val="center"/>
          </w:tcPr>
          <w:p w14:paraId="5FDE347F" w14:textId="77777777" w:rsidR="00972825" w:rsidRDefault="00972825" w:rsidP="00AA627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1137" w:type="dxa"/>
            <w:shd w:val="clear" w:color="auto" w:fill="E6E6E6"/>
            <w:vAlign w:val="center"/>
          </w:tcPr>
          <w:p w14:paraId="6A90C539" w14:textId="77777777" w:rsidR="00972825" w:rsidRDefault="00972825" w:rsidP="00AA627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  <w:tc>
          <w:tcPr>
            <w:tcW w:w="1399" w:type="dxa"/>
            <w:shd w:val="clear" w:color="auto" w:fill="E6E6E6"/>
            <w:vAlign w:val="center"/>
          </w:tcPr>
          <w:p w14:paraId="4EEB1AC9" w14:textId="77777777" w:rsidR="00972825" w:rsidRDefault="00972825" w:rsidP="00AA627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Reviewers</w:t>
            </w:r>
          </w:p>
        </w:tc>
        <w:tc>
          <w:tcPr>
            <w:tcW w:w="4034" w:type="dxa"/>
            <w:shd w:val="clear" w:color="auto" w:fill="E6E6E6"/>
            <w:vAlign w:val="center"/>
          </w:tcPr>
          <w:p w14:paraId="2C6F6D42" w14:textId="16F31542" w:rsidR="00972825" w:rsidRDefault="00972825" w:rsidP="00AA627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Reason</w:t>
            </w:r>
          </w:p>
        </w:tc>
      </w:tr>
      <w:tr w:rsidR="001D195C" w14:paraId="6D0932BB" w14:textId="77777777" w:rsidTr="006355A0">
        <w:tc>
          <w:tcPr>
            <w:tcW w:w="1146" w:type="dxa"/>
            <w:vAlign w:val="center"/>
          </w:tcPr>
          <w:p w14:paraId="4A251C1C" w14:textId="62C20686" w:rsidR="001D195C" w:rsidRDefault="001D195C" w:rsidP="001D195C">
            <w:r>
              <w:t>1.0</w:t>
            </w:r>
          </w:p>
        </w:tc>
        <w:tc>
          <w:tcPr>
            <w:tcW w:w="1210" w:type="dxa"/>
            <w:vAlign w:val="center"/>
          </w:tcPr>
          <w:p w14:paraId="0CB43864" w14:textId="48812C1B" w:rsidR="001D195C" w:rsidRDefault="001D195C" w:rsidP="001D195C">
            <w:r>
              <w:t>02/29/2024</w:t>
            </w:r>
          </w:p>
        </w:tc>
        <w:tc>
          <w:tcPr>
            <w:tcW w:w="1137" w:type="dxa"/>
            <w:vAlign w:val="center"/>
          </w:tcPr>
          <w:p w14:paraId="78E3FC1D" w14:textId="1E85D117" w:rsidR="001D195C" w:rsidRDefault="001D195C" w:rsidP="001D195C">
            <w:r>
              <w:t>Elaine da Silva</w:t>
            </w:r>
          </w:p>
        </w:tc>
        <w:tc>
          <w:tcPr>
            <w:tcW w:w="1399" w:type="dxa"/>
            <w:vAlign w:val="center"/>
          </w:tcPr>
          <w:p w14:paraId="5D4BCFAE" w14:textId="0EB32B90" w:rsidR="001D195C" w:rsidRDefault="001D195C" w:rsidP="001D195C">
            <w:r>
              <w:t>Delano Marques</w:t>
            </w:r>
          </w:p>
        </w:tc>
        <w:tc>
          <w:tcPr>
            <w:tcW w:w="4034" w:type="dxa"/>
            <w:vAlign w:val="center"/>
          </w:tcPr>
          <w:p w14:paraId="406B3CD3" w14:textId="0A9ADC60" w:rsidR="001D195C" w:rsidRDefault="001D195C" w:rsidP="001D195C">
            <w:r>
              <w:t>First version of the document</w:t>
            </w:r>
          </w:p>
        </w:tc>
      </w:tr>
      <w:tr w:rsidR="001D195C" w14:paraId="6B422250" w14:textId="77777777" w:rsidTr="006355A0">
        <w:tc>
          <w:tcPr>
            <w:tcW w:w="1146" w:type="dxa"/>
            <w:vAlign w:val="center"/>
          </w:tcPr>
          <w:p w14:paraId="14EC2619" w14:textId="57073887" w:rsidR="001D195C" w:rsidRDefault="001D195C" w:rsidP="001D195C"/>
        </w:tc>
        <w:tc>
          <w:tcPr>
            <w:tcW w:w="1210" w:type="dxa"/>
            <w:vAlign w:val="center"/>
          </w:tcPr>
          <w:p w14:paraId="427E51CB" w14:textId="010C7C3F" w:rsidR="001D195C" w:rsidRDefault="001D195C" w:rsidP="001D195C"/>
        </w:tc>
        <w:tc>
          <w:tcPr>
            <w:tcW w:w="1137" w:type="dxa"/>
            <w:vAlign w:val="center"/>
          </w:tcPr>
          <w:p w14:paraId="0314A1E1" w14:textId="60178314" w:rsidR="001D195C" w:rsidRDefault="001D195C" w:rsidP="001D195C"/>
        </w:tc>
        <w:tc>
          <w:tcPr>
            <w:tcW w:w="1399" w:type="dxa"/>
            <w:vAlign w:val="center"/>
          </w:tcPr>
          <w:p w14:paraId="4992F301" w14:textId="77777777" w:rsidR="001D195C" w:rsidRDefault="001D195C" w:rsidP="001D195C"/>
        </w:tc>
        <w:tc>
          <w:tcPr>
            <w:tcW w:w="4034" w:type="dxa"/>
            <w:vAlign w:val="center"/>
          </w:tcPr>
          <w:p w14:paraId="25814509" w14:textId="0650AD5D" w:rsidR="001D195C" w:rsidRDefault="001D195C" w:rsidP="001D195C"/>
        </w:tc>
      </w:tr>
      <w:tr w:rsidR="001D195C" w14:paraId="6040C0B0" w14:textId="77777777" w:rsidTr="006355A0">
        <w:tc>
          <w:tcPr>
            <w:tcW w:w="1146" w:type="dxa"/>
            <w:vAlign w:val="center"/>
          </w:tcPr>
          <w:p w14:paraId="632B522B" w14:textId="3E59321E" w:rsidR="001D195C" w:rsidRDefault="001D195C" w:rsidP="001D195C"/>
        </w:tc>
        <w:tc>
          <w:tcPr>
            <w:tcW w:w="1210" w:type="dxa"/>
            <w:vAlign w:val="center"/>
          </w:tcPr>
          <w:p w14:paraId="0FFC263F" w14:textId="48F6C7BB" w:rsidR="001D195C" w:rsidRDefault="001D195C" w:rsidP="001D195C"/>
        </w:tc>
        <w:tc>
          <w:tcPr>
            <w:tcW w:w="1137" w:type="dxa"/>
            <w:vAlign w:val="center"/>
          </w:tcPr>
          <w:p w14:paraId="57540492" w14:textId="538C5070" w:rsidR="001D195C" w:rsidRDefault="001D195C" w:rsidP="001D195C"/>
        </w:tc>
        <w:tc>
          <w:tcPr>
            <w:tcW w:w="1399" w:type="dxa"/>
            <w:vAlign w:val="center"/>
          </w:tcPr>
          <w:p w14:paraId="4D402C08" w14:textId="77777777" w:rsidR="001D195C" w:rsidRDefault="001D195C" w:rsidP="001D195C"/>
        </w:tc>
        <w:tc>
          <w:tcPr>
            <w:tcW w:w="4034" w:type="dxa"/>
            <w:vAlign w:val="center"/>
          </w:tcPr>
          <w:p w14:paraId="31E60453" w14:textId="4B10835C" w:rsidR="001D195C" w:rsidRDefault="001D195C" w:rsidP="001D195C"/>
        </w:tc>
      </w:tr>
    </w:tbl>
    <w:p w14:paraId="184B99C6" w14:textId="77777777" w:rsidR="00D06FF3" w:rsidRDefault="00D06FF3"/>
    <w:p w14:paraId="4598E4DF" w14:textId="019ECFCD" w:rsidR="00D067C4" w:rsidRDefault="009C1C65" w:rsidP="00D067C4">
      <w:pPr>
        <w:pStyle w:val="Heading1"/>
      </w:pPr>
      <w:r>
        <w:t>Approver Sign-Off</w:t>
      </w:r>
    </w:p>
    <w:tbl>
      <w:tblPr>
        <w:tblW w:w="8926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1E0" w:firstRow="1" w:lastRow="1" w:firstColumn="1" w:lastColumn="1" w:noHBand="0" w:noVBand="0"/>
      </w:tblPr>
      <w:tblGrid>
        <w:gridCol w:w="3256"/>
        <w:gridCol w:w="2409"/>
        <w:gridCol w:w="3261"/>
      </w:tblGrid>
      <w:tr w:rsidR="00BE1C08" w14:paraId="1EF384FF" w14:textId="77777777" w:rsidTr="00BE1C08">
        <w:tc>
          <w:tcPr>
            <w:tcW w:w="8926" w:type="dxa"/>
            <w:gridSpan w:val="3"/>
            <w:shd w:val="clear" w:color="auto" w:fill="E6E6E6"/>
          </w:tcPr>
          <w:p w14:paraId="19A30B41" w14:textId="77777777" w:rsidR="00BE1C08" w:rsidRDefault="00BE1C08" w:rsidP="00550356">
            <w:pPr>
              <w:rPr>
                <w:b/>
                <w:bCs/>
              </w:rPr>
            </w:pPr>
            <w:r>
              <w:t>By providing my signature I acknowledge the accuracy of the content of this section/ document in the context of this project.</w:t>
            </w:r>
          </w:p>
        </w:tc>
      </w:tr>
      <w:tr w:rsidR="00BE1C08" w14:paraId="46D6CA6D" w14:textId="77777777" w:rsidTr="001537A2">
        <w:tc>
          <w:tcPr>
            <w:tcW w:w="3256" w:type="dxa"/>
          </w:tcPr>
          <w:p w14:paraId="7F41EFF1" w14:textId="77777777" w:rsidR="00BE1C08" w:rsidRDefault="00BE1C08" w:rsidP="00550356">
            <w:pPr>
              <w:jc w:val="center"/>
              <w:rPr>
                <w:b/>
              </w:rPr>
            </w:pPr>
            <w:r>
              <w:rPr>
                <w:b/>
              </w:rPr>
              <w:t>Name &amp; Title</w:t>
            </w:r>
          </w:p>
        </w:tc>
        <w:tc>
          <w:tcPr>
            <w:tcW w:w="2409" w:type="dxa"/>
          </w:tcPr>
          <w:p w14:paraId="1F9EF16E" w14:textId="77777777" w:rsidR="00BE1C08" w:rsidRDefault="00BE1C08" w:rsidP="00550356">
            <w:pPr>
              <w:jc w:val="center"/>
              <w:rPr>
                <w:b/>
              </w:rPr>
            </w:pPr>
            <w:r>
              <w:rPr>
                <w:b/>
              </w:rPr>
              <w:t>Date Signed</w:t>
            </w:r>
          </w:p>
        </w:tc>
        <w:tc>
          <w:tcPr>
            <w:tcW w:w="3261" w:type="dxa"/>
          </w:tcPr>
          <w:p w14:paraId="2FA0CC9F" w14:textId="77777777" w:rsidR="00BE1C08" w:rsidRDefault="00BE1C08" w:rsidP="00550356">
            <w:pPr>
              <w:jc w:val="center"/>
              <w:rPr>
                <w:b/>
              </w:rPr>
            </w:pPr>
            <w:r>
              <w:rPr>
                <w:b/>
              </w:rPr>
              <w:t>Area of Responsibility</w:t>
            </w:r>
          </w:p>
        </w:tc>
      </w:tr>
      <w:tr w:rsidR="00BE1C08" w14:paraId="7DC15E0C" w14:textId="77777777" w:rsidTr="001537A2">
        <w:tc>
          <w:tcPr>
            <w:tcW w:w="3256" w:type="dxa"/>
          </w:tcPr>
          <w:p w14:paraId="39208932" w14:textId="77777777" w:rsidR="00BE1C08" w:rsidRDefault="00BE1C08" w:rsidP="00550356"/>
          <w:p w14:paraId="303C1596" w14:textId="77777777" w:rsidR="00BE1C08" w:rsidRDefault="00BE1C08" w:rsidP="00550356"/>
          <w:p w14:paraId="0C14EDD8" w14:textId="77777777" w:rsidR="00BE1C08" w:rsidRDefault="00BE1C08" w:rsidP="00550356">
            <w:r>
              <w:t>--------------------   --------------</w:t>
            </w:r>
          </w:p>
        </w:tc>
        <w:tc>
          <w:tcPr>
            <w:tcW w:w="2409" w:type="dxa"/>
          </w:tcPr>
          <w:p w14:paraId="19F51C7C" w14:textId="77777777" w:rsidR="00BE1C08" w:rsidRDefault="00BE1C08" w:rsidP="00550356"/>
          <w:p w14:paraId="6B52908B" w14:textId="77777777" w:rsidR="00BE1C08" w:rsidRDefault="00BE1C08" w:rsidP="00550356"/>
          <w:p w14:paraId="598019FB" w14:textId="77777777" w:rsidR="00BE1C08" w:rsidRDefault="00BE1C08" w:rsidP="00550356">
            <w:r>
              <w:t>--------------------------</w:t>
            </w:r>
          </w:p>
        </w:tc>
        <w:tc>
          <w:tcPr>
            <w:tcW w:w="3261" w:type="dxa"/>
          </w:tcPr>
          <w:p w14:paraId="2271AB32" w14:textId="77777777" w:rsidR="00BE1C08" w:rsidRDefault="00BE1C08" w:rsidP="00550356"/>
        </w:tc>
      </w:tr>
    </w:tbl>
    <w:p w14:paraId="123F18B1" w14:textId="77777777" w:rsidR="00BE1C08" w:rsidRDefault="00BE1C08" w:rsidP="00BE1C08"/>
    <w:p w14:paraId="04F878CD" w14:textId="77777777" w:rsidR="00924BA7" w:rsidRDefault="00924BA7">
      <w:pPr>
        <w:rPr>
          <w:rFonts w:asciiTheme="majorHAnsi" w:eastAsiaTheme="majorEastAsia" w:hAnsiTheme="majorHAnsi" w:cstheme="majorBidi"/>
          <w:color w:val="007789" w:themeColor="accent1" w:themeShade="BF"/>
          <w:sz w:val="32"/>
        </w:rPr>
      </w:pPr>
      <w:bookmarkStart w:id="0" w:name="_Toc160120828"/>
      <w:r>
        <w:br w:type="page"/>
      </w:r>
    </w:p>
    <w:p w14:paraId="50F87BBE" w14:textId="2E942913" w:rsidR="00A21FB9" w:rsidRDefault="00EA3D2D" w:rsidP="00A21FB9">
      <w:pPr>
        <w:pStyle w:val="Heading1"/>
      </w:pPr>
      <w:r>
        <w:lastRenderedPageBreak/>
        <w:t>Business Use Case Specification</w:t>
      </w:r>
      <w:r w:rsidR="00A21FB9">
        <w:t>.</w:t>
      </w:r>
      <w:bookmarkEnd w:id="0"/>
    </w:p>
    <w:p w14:paraId="644AFCA0" w14:textId="06B691A5" w:rsidR="005C42BA" w:rsidRDefault="005C42BA" w:rsidP="005C42BA">
      <w:pPr>
        <w:pStyle w:val="Heading2"/>
        <w:rPr>
          <w:caps w:val="0"/>
        </w:rPr>
      </w:pPr>
      <w:bookmarkStart w:id="1" w:name="_Toc188411626"/>
      <w:r w:rsidRPr="00A379B8">
        <w:rPr>
          <w:caps w:val="0"/>
        </w:rPr>
        <w:t>Introduction</w:t>
      </w:r>
      <w:bookmarkEnd w:id="1"/>
      <w:r w:rsidR="00924BA7">
        <w:rPr>
          <w:caps w:val="0"/>
        </w:rPr>
        <w:t>:</w:t>
      </w:r>
    </w:p>
    <w:p w14:paraId="0D95AF1B" w14:textId="77777777" w:rsidR="00A379B8" w:rsidRPr="00A379B8" w:rsidRDefault="00A379B8" w:rsidP="00A379B8"/>
    <w:p w14:paraId="2BCA84C1" w14:textId="24FE19BF" w:rsidR="005C42BA" w:rsidRPr="00A379B8" w:rsidRDefault="005C42BA" w:rsidP="005C42BA">
      <w:pPr>
        <w:pStyle w:val="Heading2"/>
        <w:rPr>
          <w:caps w:val="0"/>
        </w:rPr>
      </w:pPr>
      <w:bookmarkStart w:id="2" w:name="_Toc188411627"/>
      <w:r w:rsidRPr="00A379B8">
        <w:rPr>
          <w:caps w:val="0"/>
        </w:rPr>
        <w:t>Purpose of this document</w:t>
      </w:r>
      <w:bookmarkEnd w:id="2"/>
      <w:r w:rsidR="00924BA7">
        <w:rPr>
          <w:caps w:val="0"/>
        </w:rPr>
        <w:t>:</w:t>
      </w:r>
    </w:p>
    <w:p w14:paraId="2B827DB5" w14:textId="77777777" w:rsidR="00A379B8" w:rsidRPr="00A379B8" w:rsidRDefault="00A379B8" w:rsidP="00A379B8"/>
    <w:p w14:paraId="1353B8E8" w14:textId="673390DE" w:rsidR="005C42BA" w:rsidRPr="00A379B8" w:rsidRDefault="005C42BA" w:rsidP="005C42BA">
      <w:pPr>
        <w:pStyle w:val="Heading2"/>
        <w:rPr>
          <w:caps w:val="0"/>
        </w:rPr>
      </w:pPr>
      <w:bookmarkStart w:id="3" w:name="_Toc188411628"/>
      <w:r w:rsidRPr="00A379B8">
        <w:rPr>
          <w:caps w:val="0"/>
        </w:rPr>
        <w:t>Scope</w:t>
      </w:r>
      <w:bookmarkEnd w:id="3"/>
      <w:r w:rsidR="00924BA7">
        <w:rPr>
          <w:caps w:val="0"/>
        </w:rPr>
        <w:t xml:space="preserve">: </w:t>
      </w:r>
    </w:p>
    <w:p w14:paraId="2A1CF5BD" w14:textId="77777777" w:rsidR="00A379B8" w:rsidRPr="00A379B8" w:rsidRDefault="00A379B8" w:rsidP="00A379B8"/>
    <w:p w14:paraId="0DE95920" w14:textId="55D384A2" w:rsidR="005C42BA" w:rsidRPr="00A379B8" w:rsidRDefault="005C42BA" w:rsidP="005C42BA">
      <w:pPr>
        <w:pStyle w:val="Heading2"/>
        <w:rPr>
          <w:caps w:val="0"/>
        </w:rPr>
      </w:pPr>
      <w:bookmarkStart w:id="4" w:name="_Toc188411629"/>
      <w:r w:rsidRPr="00A379B8">
        <w:rPr>
          <w:caps w:val="0"/>
        </w:rPr>
        <w:t>Acronyms and abbreviations</w:t>
      </w:r>
      <w:bookmarkEnd w:id="4"/>
      <w:r w:rsidR="00924BA7">
        <w:rPr>
          <w:caps w:val="0"/>
        </w:rPr>
        <w:t>:</w:t>
      </w:r>
    </w:p>
    <w:p w14:paraId="606EA8AE" w14:textId="77777777" w:rsidR="00A379B8" w:rsidRPr="00A379B8" w:rsidRDefault="00A379B8" w:rsidP="00A379B8"/>
    <w:tbl>
      <w:tblPr>
        <w:tblW w:w="8820" w:type="dxa"/>
        <w:tblInd w:w="108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235"/>
        <w:gridCol w:w="6585"/>
      </w:tblGrid>
      <w:tr w:rsidR="005C42BA" w14:paraId="533483BC" w14:textId="77777777" w:rsidTr="00550356">
        <w:trPr>
          <w:cantSplit/>
          <w:tblHeader/>
        </w:trPr>
        <w:tc>
          <w:tcPr>
            <w:tcW w:w="2235" w:type="dxa"/>
            <w:shd w:val="pct10" w:color="auto" w:fill="FFFFFF"/>
          </w:tcPr>
          <w:p w14:paraId="4C0CE6FB" w14:textId="77777777" w:rsidR="005C42BA" w:rsidRDefault="005C42BA" w:rsidP="00550356">
            <w:pPr>
              <w:pStyle w:val="BodyText"/>
              <w:rPr>
                <w:b/>
                <w:bCs/>
              </w:rPr>
            </w:pPr>
            <w:r>
              <w:rPr>
                <w:b/>
                <w:bCs/>
              </w:rPr>
              <w:t>Term</w:t>
            </w:r>
          </w:p>
        </w:tc>
        <w:tc>
          <w:tcPr>
            <w:tcW w:w="6585" w:type="dxa"/>
            <w:shd w:val="pct10" w:color="auto" w:fill="FFFFFF"/>
          </w:tcPr>
          <w:p w14:paraId="26061A87" w14:textId="77777777" w:rsidR="005C42BA" w:rsidRDefault="005C42BA" w:rsidP="00550356">
            <w:pPr>
              <w:pStyle w:val="BodyText"/>
              <w:rPr>
                <w:b/>
                <w:bCs/>
              </w:rPr>
            </w:pPr>
            <w:r>
              <w:rPr>
                <w:b/>
                <w:bCs/>
              </w:rPr>
              <w:t>Definition</w:t>
            </w:r>
          </w:p>
        </w:tc>
      </w:tr>
      <w:tr w:rsidR="005C42BA" w14:paraId="39554580" w14:textId="77777777" w:rsidTr="00550356">
        <w:trPr>
          <w:cantSplit/>
        </w:trPr>
        <w:tc>
          <w:tcPr>
            <w:tcW w:w="2235" w:type="dxa"/>
          </w:tcPr>
          <w:p w14:paraId="20AEA335" w14:textId="77777777" w:rsidR="005C42BA" w:rsidRDefault="005C42BA" w:rsidP="0055035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6585" w:type="dxa"/>
          </w:tcPr>
          <w:p w14:paraId="66B7EEE9" w14:textId="77777777" w:rsidR="005C42BA" w:rsidRDefault="005C42BA" w:rsidP="0055035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</w:tc>
      </w:tr>
      <w:tr w:rsidR="005C42BA" w14:paraId="738E4DD3" w14:textId="77777777" w:rsidTr="00550356">
        <w:trPr>
          <w:cantSplit/>
        </w:trPr>
        <w:tc>
          <w:tcPr>
            <w:tcW w:w="2235" w:type="dxa"/>
          </w:tcPr>
          <w:p w14:paraId="175805B6" w14:textId="77777777" w:rsidR="005C42BA" w:rsidRDefault="005C42BA" w:rsidP="00550356">
            <w:pPr>
              <w:pStyle w:val="TOC1"/>
              <w:spacing w:after="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6585" w:type="dxa"/>
          </w:tcPr>
          <w:p w14:paraId="26DFD22A" w14:textId="77777777" w:rsidR="005C42BA" w:rsidRDefault="005C42BA" w:rsidP="0055035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</w:tc>
      </w:tr>
      <w:tr w:rsidR="005C42BA" w14:paraId="640694CD" w14:textId="77777777" w:rsidTr="00550356">
        <w:trPr>
          <w:cantSplit/>
        </w:trPr>
        <w:tc>
          <w:tcPr>
            <w:tcW w:w="2235" w:type="dxa"/>
          </w:tcPr>
          <w:p w14:paraId="354C9D2D" w14:textId="77777777" w:rsidR="005C42BA" w:rsidRDefault="005C42BA" w:rsidP="00550356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 </w:t>
            </w:r>
          </w:p>
        </w:tc>
        <w:tc>
          <w:tcPr>
            <w:tcW w:w="6585" w:type="dxa"/>
          </w:tcPr>
          <w:p w14:paraId="57369532" w14:textId="77777777" w:rsidR="005C42BA" w:rsidRDefault="005C42BA" w:rsidP="00550356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 </w:t>
            </w:r>
          </w:p>
        </w:tc>
      </w:tr>
    </w:tbl>
    <w:p w14:paraId="64747F78" w14:textId="77777777" w:rsidR="005C42BA" w:rsidRDefault="005C42BA" w:rsidP="00A21FB9">
      <w:pPr>
        <w:pStyle w:val="NormalWeb"/>
        <w:shd w:val="clear" w:color="auto" w:fill="FFFFFF"/>
        <w:spacing w:before="120" w:beforeAutospacing="0" w:after="240" w:afterAutospacing="0"/>
        <w:ind w:left="360"/>
        <w:rPr>
          <w:rFonts w:ascii="Lato" w:hAnsi="Lato"/>
          <w:color w:val="202122"/>
          <w:spacing w:val="3"/>
          <w:sz w:val="29"/>
          <w:szCs w:val="29"/>
        </w:rPr>
      </w:pPr>
    </w:p>
    <w:p w14:paraId="5F12028B" w14:textId="7D537FC4" w:rsidR="00924BA7" w:rsidRDefault="00924BA7">
      <w:r>
        <w:br w:type="page"/>
      </w:r>
    </w:p>
    <w:p w14:paraId="31074FD7" w14:textId="3D09251D" w:rsidR="00924BA7" w:rsidRDefault="00924BA7" w:rsidP="00924BA7">
      <w:pPr>
        <w:pStyle w:val="Heading1"/>
      </w:pPr>
      <w:r>
        <w:lastRenderedPageBreak/>
        <w:t xml:space="preserve">Business Use Case </w:t>
      </w:r>
      <w:r w:rsidR="00542F38">
        <w:t>Description</w:t>
      </w:r>
      <w:r>
        <w:t>.</w:t>
      </w:r>
    </w:p>
    <w:tbl>
      <w:tblPr>
        <w:tblW w:w="9214" w:type="dxa"/>
        <w:tblInd w:w="-157" w:type="dxa"/>
        <w:tblBorders>
          <w:top w:val="single" w:sz="12" w:space="0" w:color="C0C0C0"/>
          <w:left w:val="single" w:sz="12" w:space="0" w:color="C0C0C0"/>
          <w:bottom w:val="single" w:sz="12" w:space="0" w:color="C0C0C0"/>
          <w:right w:val="single" w:sz="12" w:space="0" w:color="C0C0C0"/>
          <w:insideH w:val="single" w:sz="6" w:space="0" w:color="C0C0C0"/>
          <w:insideV w:val="single" w:sz="6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250"/>
        <w:gridCol w:w="535"/>
        <w:gridCol w:w="1620"/>
        <w:gridCol w:w="2160"/>
        <w:gridCol w:w="2649"/>
      </w:tblGrid>
      <w:tr w:rsidR="00251132" w14:paraId="399C1AF3" w14:textId="77777777" w:rsidTr="001E609C">
        <w:trPr>
          <w:cantSplit/>
        </w:trPr>
        <w:tc>
          <w:tcPr>
            <w:tcW w:w="2250" w:type="dxa"/>
          </w:tcPr>
          <w:p w14:paraId="4D00D397" w14:textId="77777777" w:rsidR="00251132" w:rsidRDefault="00251132" w:rsidP="00550356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Use Case ID:</w:t>
            </w:r>
          </w:p>
        </w:tc>
        <w:tc>
          <w:tcPr>
            <w:tcW w:w="6964" w:type="dxa"/>
            <w:gridSpan w:val="4"/>
          </w:tcPr>
          <w:p w14:paraId="33C221EC" w14:textId="3F415286" w:rsidR="00251132" w:rsidRDefault="006072C0" w:rsidP="00550356">
            <w:r>
              <w:t>UC4</w:t>
            </w:r>
          </w:p>
        </w:tc>
      </w:tr>
      <w:tr w:rsidR="00251132" w14:paraId="5082F520" w14:textId="77777777" w:rsidTr="001E609C">
        <w:trPr>
          <w:cantSplit/>
        </w:trPr>
        <w:tc>
          <w:tcPr>
            <w:tcW w:w="2250" w:type="dxa"/>
          </w:tcPr>
          <w:p w14:paraId="34C2A94E" w14:textId="77777777" w:rsidR="00251132" w:rsidRDefault="00251132" w:rsidP="00550356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Use Case Name:</w:t>
            </w:r>
          </w:p>
        </w:tc>
        <w:tc>
          <w:tcPr>
            <w:tcW w:w="6964" w:type="dxa"/>
            <w:gridSpan w:val="4"/>
          </w:tcPr>
          <w:p w14:paraId="2AE5E4B0" w14:textId="29B5D7A8" w:rsidR="00251132" w:rsidRDefault="00C271FC" w:rsidP="00550356">
            <w:r>
              <w:t>Provide Guidance</w:t>
            </w:r>
          </w:p>
        </w:tc>
      </w:tr>
      <w:tr w:rsidR="00251132" w14:paraId="7DA3DE03" w14:textId="77777777" w:rsidTr="001E609C">
        <w:trPr>
          <w:cantSplit/>
        </w:trPr>
        <w:tc>
          <w:tcPr>
            <w:tcW w:w="2250" w:type="dxa"/>
          </w:tcPr>
          <w:p w14:paraId="4B02A783" w14:textId="77777777" w:rsidR="00251132" w:rsidRDefault="00251132" w:rsidP="0055035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Process Owner:</w:t>
            </w:r>
          </w:p>
        </w:tc>
        <w:tc>
          <w:tcPr>
            <w:tcW w:w="2155" w:type="dxa"/>
            <w:gridSpan w:val="2"/>
          </w:tcPr>
          <w:p w14:paraId="3FE13318" w14:textId="0DB43C67" w:rsidR="00251132" w:rsidRDefault="00251132" w:rsidP="00550356"/>
        </w:tc>
        <w:tc>
          <w:tcPr>
            <w:tcW w:w="2160" w:type="dxa"/>
          </w:tcPr>
          <w:p w14:paraId="3D71E5C7" w14:textId="77777777" w:rsidR="00251132" w:rsidRDefault="00251132" w:rsidP="00550356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Last Updated By:</w:t>
            </w:r>
          </w:p>
        </w:tc>
        <w:tc>
          <w:tcPr>
            <w:tcW w:w="2649" w:type="dxa"/>
          </w:tcPr>
          <w:p w14:paraId="5588D6C3" w14:textId="0D08EBF9" w:rsidR="00251132" w:rsidRDefault="004D2789" w:rsidP="00550356">
            <w:r>
              <w:t>Elaine da Silva</w:t>
            </w:r>
          </w:p>
        </w:tc>
      </w:tr>
      <w:tr w:rsidR="00251132" w14:paraId="56A27370" w14:textId="77777777" w:rsidTr="001E609C">
        <w:trPr>
          <w:cantSplit/>
        </w:trPr>
        <w:tc>
          <w:tcPr>
            <w:tcW w:w="2250" w:type="dxa"/>
          </w:tcPr>
          <w:p w14:paraId="12891DDE" w14:textId="77777777" w:rsidR="00251132" w:rsidRDefault="00251132" w:rsidP="00550356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Date Created:</w:t>
            </w:r>
          </w:p>
        </w:tc>
        <w:tc>
          <w:tcPr>
            <w:tcW w:w="2155" w:type="dxa"/>
            <w:gridSpan w:val="2"/>
          </w:tcPr>
          <w:p w14:paraId="314B7C08" w14:textId="6DA5D39E" w:rsidR="00251132" w:rsidRDefault="004D2789" w:rsidP="00550356">
            <w:r>
              <w:t>02/29/</w:t>
            </w:r>
            <w:r w:rsidR="00C271FC">
              <w:t>2024</w:t>
            </w:r>
          </w:p>
        </w:tc>
        <w:tc>
          <w:tcPr>
            <w:tcW w:w="2160" w:type="dxa"/>
          </w:tcPr>
          <w:p w14:paraId="37E20318" w14:textId="77777777" w:rsidR="00251132" w:rsidRDefault="00251132" w:rsidP="00550356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Date Last Updated:</w:t>
            </w:r>
          </w:p>
        </w:tc>
        <w:tc>
          <w:tcPr>
            <w:tcW w:w="2649" w:type="dxa"/>
          </w:tcPr>
          <w:p w14:paraId="749D6E6E" w14:textId="33B46566" w:rsidR="00251132" w:rsidRDefault="004D2789" w:rsidP="00550356">
            <w:r>
              <w:t>02/29/2024</w:t>
            </w:r>
          </w:p>
        </w:tc>
      </w:tr>
      <w:tr w:rsidR="00251132" w14:paraId="393999DE" w14:textId="77777777" w:rsidTr="001E609C">
        <w:trPr>
          <w:cantSplit/>
        </w:trPr>
        <w:tc>
          <w:tcPr>
            <w:tcW w:w="2785" w:type="dxa"/>
            <w:gridSpan w:val="2"/>
          </w:tcPr>
          <w:p w14:paraId="313364BB" w14:textId="77777777" w:rsidR="00251132" w:rsidRDefault="00251132" w:rsidP="00550356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Business Actor:</w:t>
            </w:r>
          </w:p>
        </w:tc>
        <w:tc>
          <w:tcPr>
            <w:tcW w:w="6429" w:type="dxa"/>
            <w:gridSpan w:val="3"/>
          </w:tcPr>
          <w:p w14:paraId="1BAC39FF" w14:textId="77777777" w:rsidR="00251132" w:rsidRDefault="00251132" w:rsidP="00550356"/>
        </w:tc>
      </w:tr>
      <w:tr w:rsidR="00251132" w14:paraId="12A5110D" w14:textId="77777777" w:rsidTr="001E609C">
        <w:trPr>
          <w:cantSplit/>
        </w:trPr>
        <w:tc>
          <w:tcPr>
            <w:tcW w:w="2785" w:type="dxa"/>
            <w:gridSpan w:val="2"/>
          </w:tcPr>
          <w:p w14:paraId="71D0B642" w14:textId="77777777" w:rsidR="00251132" w:rsidRDefault="00251132" w:rsidP="00550356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Description:</w:t>
            </w:r>
          </w:p>
        </w:tc>
        <w:tc>
          <w:tcPr>
            <w:tcW w:w="6429" w:type="dxa"/>
            <w:gridSpan w:val="3"/>
          </w:tcPr>
          <w:p w14:paraId="6EECEF4B" w14:textId="2D521ABB" w:rsidR="00251132" w:rsidRDefault="006072C0" w:rsidP="00550356">
            <w:r>
              <w:t>Trainer</w:t>
            </w:r>
            <w:r w:rsidRPr="00EA3430">
              <w:t xml:space="preserve"> can design workout plans based on individual user goals and fitness levels.</w:t>
            </w:r>
          </w:p>
        </w:tc>
      </w:tr>
      <w:tr w:rsidR="00251132" w14:paraId="23B2515C" w14:textId="77777777" w:rsidTr="001E609C">
        <w:trPr>
          <w:cantSplit/>
        </w:trPr>
        <w:tc>
          <w:tcPr>
            <w:tcW w:w="2785" w:type="dxa"/>
            <w:gridSpan w:val="2"/>
          </w:tcPr>
          <w:p w14:paraId="618BDC7D" w14:textId="77777777" w:rsidR="00251132" w:rsidRDefault="00251132" w:rsidP="00550356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Preconditions:</w:t>
            </w:r>
          </w:p>
        </w:tc>
        <w:tc>
          <w:tcPr>
            <w:tcW w:w="6429" w:type="dxa"/>
            <w:gridSpan w:val="3"/>
          </w:tcPr>
          <w:p w14:paraId="4D968D2A" w14:textId="4A0214D6" w:rsidR="00251132" w:rsidRDefault="001B2044" w:rsidP="00550356">
            <w:r>
              <w:t>Log</w:t>
            </w:r>
            <w:r w:rsidR="00BD7195">
              <w:t xml:space="preserve"> </w:t>
            </w:r>
            <w:r>
              <w:t>in</w:t>
            </w:r>
            <w:r w:rsidR="00BD7195">
              <w:t xml:space="preserve"> the App</w:t>
            </w:r>
          </w:p>
        </w:tc>
      </w:tr>
      <w:tr w:rsidR="00251132" w14:paraId="6C1A579E" w14:textId="77777777" w:rsidTr="001E609C">
        <w:trPr>
          <w:cantSplit/>
        </w:trPr>
        <w:tc>
          <w:tcPr>
            <w:tcW w:w="2785" w:type="dxa"/>
            <w:gridSpan w:val="2"/>
          </w:tcPr>
          <w:p w14:paraId="0AE80CBE" w14:textId="77777777" w:rsidR="00251132" w:rsidRDefault="00251132" w:rsidP="00550356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Postconditions:</w:t>
            </w:r>
          </w:p>
        </w:tc>
        <w:tc>
          <w:tcPr>
            <w:tcW w:w="6429" w:type="dxa"/>
            <w:gridSpan w:val="3"/>
          </w:tcPr>
          <w:p w14:paraId="033D9218" w14:textId="298F1333" w:rsidR="00251132" w:rsidRDefault="00BD7195" w:rsidP="00550356">
            <w:r>
              <w:t>Log out the App</w:t>
            </w:r>
          </w:p>
        </w:tc>
      </w:tr>
      <w:tr w:rsidR="00251132" w14:paraId="2B5A66BA" w14:textId="77777777" w:rsidTr="001E609C">
        <w:trPr>
          <w:cantSplit/>
        </w:trPr>
        <w:tc>
          <w:tcPr>
            <w:tcW w:w="2785" w:type="dxa"/>
            <w:gridSpan w:val="2"/>
          </w:tcPr>
          <w:p w14:paraId="49A02B61" w14:textId="77777777" w:rsidR="00251132" w:rsidRDefault="00251132" w:rsidP="00550356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Performance Goal:</w:t>
            </w:r>
          </w:p>
        </w:tc>
        <w:tc>
          <w:tcPr>
            <w:tcW w:w="6429" w:type="dxa"/>
            <w:gridSpan w:val="3"/>
          </w:tcPr>
          <w:p w14:paraId="20AD170F" w14:textId="48DBA845" w:rsidR="00251132" w:rsidRDefault="00AA3B23" w:rsidP="00550356">
            <w:r>
              <w:t>Less than 10 seconds to start when user click on the app icon</w:t>
            </w:r>
          </w:p>
        </w:tc>
      </w:tr>
      <w:tr w:rsidR="00251132" w14:paraId="42EAA784" w14:textId="77777777" w:rsidTr="001E609C">
        <w:trPr>
          <w:cantSplit/>
          <w:trHeight w:val="1751"/>
        </w:trPr>
        <w:tc>
          <w:tcPr>
            <w:tcW w:w="2785" w:type="dxa"/>
            <w:gridSpan w:val="2"/>
          </w:tcPr>
          <w:p w14:paraId="4623C3F6" w14:textId="77777777" w:rsidR="00251132" w:rsidRDefault="00251132" w:rsidP="00550356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Basic Workflow:</w:t>
            </w:r>
          </w:p>
        </w:tc>
        <w:tc>
          <w:tcPr>
            <w:tcW w:w="6429" w:type="dxa"/>
            <w:gridSpan w:val="3"/>
          </w:tcPr>
          <w:p w14:paraId="6C112741" w14:textId="77777777" w:rsidR="00B35602" w:rsidRDefault="00B35602" w:rsidP="00B35602">
            <w:pPr>
              <w:pStyle w:val="ListParagraph"/>
              <w:numPr>
                <w:ilvl w:val="0"/>
                <w:numId w:val="18"/>
              </w:numPr>
            </w:pPr>
            <w:r>
              <w:t>The Trainer login</w:t>
            </w:r>
          </w:p>
          <w:p w14:paraId="691BDA94" w14:textId="63DEA3BA" w:rsidR="00B35602" w:rsidRDefault="00B35602" w:rsidP="00B35602">
            <w:pPr>
              <w:pStyle w:val="ListParagraph"/>
              <w:numPr>
                <w:ilvl w:val="0"/>
                <w:numId w:val="18"/>
              </w:numPr>
            </w:pPr>
            <w:r>
              <w:t xml:space="preserve">The </w:t>
            </w:r>
            <w:r w:rsidR="00280BB0">
              <w:t>T</w:t>
            </w:r>
            <w:r>
              <w:t>rainer sees the activities history.</w:t>
            </w:r>
          </w:p>
          <w:p w14:paraId="2CEC5B6E" w14:textId="61D08340" w:rsidR="002923F5" w:rsidRDefault="002923F5" w:rsidP="00B35602">
            <w:pPr>
              <w:pStyle w:val="ListParagraph"/>
              <w:numPr>
                <w:ilvl w:val="0"/>
                <w:numId w:val="18"/>
              </w:numPr>
            </w:pPr>
            <w:r>
              <w:t>The Trainer sees the user goals.</w:t>
            </w:r>
          </w:p>
          <w:p w14:paraId="44C9853B" w14:textId="573C2EEC" w:rsidR="002923F5" w:rsidRDefault="002923F5" w:rsidP="00B35602">
            <w:pPr>
              <w:pStyle w:val="ListParagraph"/>
              <w:numPr>
                <w:ilvl w:val="0"/>
                <w:numId w:val="18"/>
              </w:numPr>
            </w:pPr>
            <w:r>
              <w:t xml:space="preserve">The Trainer sees the user </w:t>
            </w:r>
            <w:r w:rsidR="00280BB0">
              <w:t>progress and level.</w:t>
            </w:r>
          </w:p>
          <w:p w14:paraId="117EA773" w14:textId="152B1461" w:rsidR="00251132" w:rsidRDefault="00B35602" w:rsidP="00550356">
            <w:pPr>
              <w:pStyle w:val="ListParagraph"/>
              <w:numPr>
                <w:ilvl w:val="0"/>
                <w:numId w:val="18"/>
              </w:numPr>
            </w:pPr>
            <w:r>
              <w:t xml:space="preserve">The trainer </w:t>
            </w:r>
            <w:r w:rsidR="00280BB0">
              <w:t>creates</w:t>
            </w:r>
            <w:r>
              <w:t xml:space="preserve"> a </w:t>
            </w:r>
            <w:r w:rsidR="002C4A10">
              <w:t>customized workout plan</w:t>
            </w:r>
            <w:r>
              <w:t>.</w:t>
            </w:r>
          </w:p>
        </w:tc>
      </w:tr>
      <w:tr w:rsidR="00251132" w14:paraId="3BC14D14" w14:textId="77777777" w:rsidTr="001E609C">
        <w:trPr>
          <w:cantSplit/>
        </w:trPr>
        <w:tc>
          <w:tcPr>
            <w:tcW w:w="2785" w:type="dxa"/>
            <w:gridSpan w:val="2"/>
          </w:tcPr>
          <w:p w14:paraId="3F294A65" w14:textId="77777777" w:rsidR="00251132" w:rsidRDefault="00251132" w:rsidP="00550356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Alternative Workflow:</w:t>
            </w:r>
          </w:p>
        </w:tc>
        <w:tc>
          <w:tcPr>
            <w:tcW w:w="6429" w:type="dxa"/>
            <w:gridSpan w:val="3"/>
          </w:tcPr>
          <w:p w14:paraId="19BB89E1" w14:textId="77777777" w:rsidR="00845AB5" w:rsidRDefault="00845AB5" w:rsidP="00845AB5">
            <w:pPr>
              <w:pStyle w:val="ListParagraph"/>
              <w:numPr>
                <w:ilvl w:val="0"/>
                <w:numId w:val="19"/>
              </w:numPr>
              <w:ind w:left="364" w:hanging="4"/>
            </w:pPr>
            <w:r>
              <w:t>The User login</w:t>
            </w:r>
          </w:p>
          <w:p w14:paraId="4AA542DF" w14:textId="77777777" w:rsidR="00845AB5" w:rsidRDefault="00845AB5" w:rsidP="00845AB5">
            <w:pPr>
              <w:pStyle w:val="ListParagraph"/>
              <w:numPr>
                <w:ilvl w:val="0"/>
                <w:numId w:val="19"/>
              </w:numPr>
              <w:ind w:left="364" w:hanging="4"/>
            </w:pPr>
            <w:r>
              <w:t>The User set the goals within the app (</w:t>
            </w:r>
            <w:r w:rsidRPr="00EA3430">
              <w:t>steps per day, calorie burn, weight loss</w:t>
            </w:r>
            <w:r>
              <w:t>).</w:t>
            </w:r>
          </w:p>
          <w:p w14:paraId="41033F73" w14:textId="77777777" w:rsidR="00845AB5" w:rsidRDefault="00845AB5" w:rsidP="00845AB5">
            <w:pPr>
              <w:pStyle w:val="ListParagraph"/>
              <w:numPr>
                <w:ilvl w:val="0"/>
                <w:numId w:val="19"/>
              </w:numPr>
              <w:ind w:left="364" w:hanging="4"/>
            </w:pPr>
            <w:r>
              <w:t>The User set personal data within the app (age, weight, height, measurements).</w:t>
            </w:r>
          </w:p>
          <w:p w14:paraId="649B7AC2" w14:textId="1828434B" w:rsidR="00251132" w:rsidRDefault="00845AB5" w:rsidP="00845AB5">
            <w:pPr>
              <w:pStyle w:val="ListParagraph"/>
              <w:numPr>
                <w:ilvl w:val="0"/>
                <w:numId w:val="19"/>
              </w:numPr>
            </w:pPr>
            <w:r>
              <w:t>System updates the activity set.</w:t>
            </w:r>
          </w:p>
        </w:tc>
      </w:tr>
      <w:tr w:rsidR="00251132" w14:paraId="2C1F7322" w14:textId="77777777" w:rsidTr="001E609C">
        <w:trPr>
          <w:cantSplit/>
        </w:trPr>
        <w:tc>
          <w:tcPr>
            <w:tcW w:w="2785" w:type="dxa"/>
            <w:gridSpan w:val="2"/>
          </w:tcPr>
          <w:p w14:paraId="01B6C1A0" w14:textId="77777777" w:rsidR="00251132" w:rsidRDefault="00251132" w:rsidP="00550356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Category:</w:t>
            </w:r>
          </w:p>
        </w:tc>
        <w:tc>
          <w:tcPr>
            <w:tcW w:w="6429" w:type="dxa"/>
            <w:gridSpan w:val="3"/>
          </w:tcPr>
          <w:p w14:paraId="5B2EC3EE" w14:textId="41B34028" w:rsidR="00251132" w:rsidRDefault="00AA3B23" w:rsidP="00550356">
            <w:r>
              <w:t>App</w:t>
            </w:r>
          </w:p>
        </w:tc>
      </w:tr>
      <w:tr w:rsidR="00251132" w14:paraId="65D1C904" w14:textId="77777777" w:rsidTr="001E609C">
        <w:trPr>
          <w:cantSplit/>
        </w:trPr>
        <w:tc>
          <w:tcPr>
            <w:tcW w:w="2785" w:type="dxa"/>
            <w:gridSpan w:val="2"/>
          </w:tcPr>
          <w:p w14:paraId="4D909885" w14:textId="77777777" w:rsidR="00251132" w:rsidRDefault="00251132" w:rsidP="00550356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Risks:</w:t>
            </w:r>
          </w:p>
        </w:tc>
        <w:tc>
          <w:tcPr>
            <w:tcW w:w="6429" w:type="dxa"/>
            <w:gridSpan w:val="3"/>
          </w:tcPr>
          <w:p w14:paraId="3F3816DC" w14:textId="77777777" w:rsidR="00251132" w:rsidRDefault="00251132" w:rsidP="00550356"/>
        </w:tc>
      </w:tr>
      <w:tr w:rsidR="00251132" w14:paraId="767B7028" w14:textId="77777777" w:rsidTr="001E609C">
        <w:trPr>
          <w:cantSplit/>
        </w:trPr>
        <w:tc>
          <w:tcPr>
            <w:tcW w:w="2785" w:type="dxa"/>
            <w:gridSpan w:val="2"/>
          </w:tcPr>
          <w:p w14:paraId="3C198927" w14:textId="77777777" w:rsidR="00251132" w:rsidRDefault="00251132" w:rsidP="00550356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Possibilities:</w:t>
            </w:r>
          </w:p>
        </w:tc>
        <w:tc>
          <w:tcPr>
            <w:tcW w:w="6429" w:type="dxa"/>
            <w:gridSpan w:val="3"/>
          </w:tcPr>
          <w:p w14:paraId="3AAF69D2" w14:textId="3AF5C7FD" w:rsidR="00251132" w:rsidRDefault="00DE7AAB" w:rsidP="00550356">
            <w:r>
              <w:t>Build a web version</w:t>
            </w:r>
          </w:p>
        </w:tc>
      </w:tr>
      <w:tr w:rsidR="00251132" w14:paraId="25251456" w14:textId="77777777" w:rsidTr="001E609C">
        <w:trPr>
          <w:cantSplit/>
        </w:trPr>
        <w:tc>
          <w:tcPr>
            <w:tcW w:w="2785" w:type="dxa"/>
            <w:gridSpan w:val="2"/>
          </w:tcPr>
          <w:p w14:paraId="788AAAAF" w14:textId="77777777" w:rsidR="00251132" w:rsidRDefault="00251132" w:rsidP="00550356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Special Requirements:</w:t>
            </w:r>
          </w:p>
        </w:tc>
        <w:tc>
          <w:tcPr>
            <w:tcW w:w="6429" w:type="dxa"/>
            <w:gridSpan w:val="3"/>
          </w:tcPr>
          <w:p w14:paraId="264E411F" w14:textId="77777777" w:rsidR="007A31A1" w:rsidRDefault="007A31A1" w:rsidP="007A31A1">
            <w:r>
              <w:t>App should work properly using only mobile data and without wi-fi.</w:t>
            </w:r>
          </w:p>
          <w:p w14:paraId="7AC2FB06" w14:textId="2324F6F0" w:rsidR="00251132" w:rsidRDefault="007A31A1" w:rsidP="007A31A1">
            <w:r>
              <w:t>App should cryptograph the user credentials.</w:t>
            </w:r>
          </w:p>
        </w:tc>
      </w:tr>
      <w:tr w:rsidR="00251132" w14:paraId="007B3D92" w14:textId="77777777" w:rsidTr="001E609C">
        <w:trPr>
          <w:cantSplit/>
        </w:trPr>
        <w:tc>
          <w:tcPr>
            <w:tcW w:w="2785" w:type="dxa"/>
            <w:gridSpan w:val="2"/>
          </w:tcPr>
          <w:p w14:paraId="1A89E429" w14:textId="77777777" w:rsidR="00251132" w:rsidRDefault="00251132" w:rsidP="00550356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Assumptions:</w:t>
            </w:r>
          </w:p>
        </w:tc>
        <w:tc>
          <w:tcPr>
            <w:tcW w:w="6429" w:type="dxa"/>
            <w:gridSpan w:val="3"/>
          </w:tcPr>
          <w:p w14:paraId="3702C639" w14:textId="06CA0922" w:rsidR="00251132" w:rsidRDefault="0083168D" w:rsidP="00550356">
            <w:r w:rsidRPr="0083168D">
              <w:t>Both the user and the trainer should be registered in the app.</w:t>
            </w:r>
          </w:p>
        </w:tc>
      </w:tr>
      <w:tr w:rsidR="00251132" w14:paraId="2EFF8B10" w14:textId="77777777" w:rsidTr="001E609C">
        <w:trPr>
          <w:cantSplit/>
        </w:trPr>
        <w:tc>
          <w:tcPr>
            <w:tcW w:w="2785" w:type="dxa"/>
            <w:gridSpan w:val="2"/>
          </w:tcPr>
          <w:p w14:paraId="12F5BABF" w14:textId="77777777" w:rsidR="00251132" w:rsidRDefault="00251132" w:rsidP="00550356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Notes and Issues:</w:t>
            </w:r>
          </w:p>
        </w:tc>
        <w:tc>
          <w:tcPr>
            <w:tcW w:w="6429" w:type="dxa"/>
            <w:gridSpan w:val="3"/>
          </w:tcPr>
          <w:p w14:paraId="7809E768" w14:textId="77777777" w:rsidR="00251132" w:rsidRDefault="00251132" w:rsidP="00550356"/>
        </w:tc>
      </w:tr>
    </w:tbl>
    <w:p w14:paraId="494D212D" w14:textId="77777777" w:rsidR="00542F38" w:rsidRPr="00BE1C08" w:rsidRDefault="00542F38" w:rsidP="00BE1C08"/>
    <w:sectPr w:rsidR="00542F38" w:rsidRPr="00BE1C08" w:rsidSect="00E40D6D">
      <w:headerReference w:type="default" r:id="rId11"/>
      <w:footerReference w:type="default" r:id="rId12"/>
      <w:headerReference w:type="first" r:id="rId13"/>
      <w:footerReference w:type="first" r:id="rId14"/>
      <w:pgSz w:w="11906" w:h="16838" w:code="9"/>
      <w:pgMar w:top="1418" w:right="1418" w:bottom="1418" w:left="1701" w:header="720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A6717D" w14:textId="77777777" w:rsidR="00E40D6D" w:rsidRDefault="00E40D6D" w:rsidP="00C6554A">
      <w:pPr>
        <w:spacing w:before="0" w:after="0" w:line="240" w:lineRule="auto"/>
      </w:pPr>
      <w:r>
        <w:separator/>
      </w:r>
    </w:p>
  </w:endnote>
  <w:endnote w:type="continuationSeparator" w:id="0">
    <w:p w14:paraId="17051DAE" w14:textId="77777777" w:rsidR="00E40D6D" w:rsidRDefault="00E40D6D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0FA8DF" w14:textId="77777777" w:rsidR="003610D3" w:rsidRDefault="003610D3">
    <w:pPr>
      <w:tabs>
        <w:tab w:val="center" w:pos="4550"/>
        <w:tab w:val="left" w:pos="5818"/>
      </w:tabs>
      <w:ind w:right="260"/>
      <w:jc w:val="right"/>
      <w:rPr>
        <w:color w:val="272D37" w:themeColor="text2" w:themeShade="80"/>
        <w:sz w:val="24"/>
        <w:szCs w:val="24"/>
      </w:rPr>
    </w:pPr>
    <w:r>
      <w:rPr>
        <w:color w:val="8D9BAF" w:themeColor="text2" w:themeTint="99"/>
        <w:spacing w:val="60"/>
        <w:sz w:val="24"/>
        <w:szCs w:val="24"/>
      </w:rPr>
      <w:t>Page</w:t>
    </w:r>
    <w:r>
      <w:rPr>
        <w:color w:val="8D9BAF" w:themeColor="text2" w:themeTint="99"/>
        <w:sz w:val="24"/>
        <w:szCs w:val="24"/>
      </w:rPr>
      <w:t xml:space="preserve"> </w:t>
    </w:r>
    <w:r>
      <w:rPr>
        <w:color w:val="3A4452" w:themeColor="text2" w:themeShade="BF"/>
        <w:sz w:val="24"/>
        <w:szCs w:val="24"/>
      </w:rPr>
      <w:fldChar w:fldCharType="begin"/>
    </w:r>
    <w:r>
      <w:rPr>
        <w:color w:val="3A4452" w:themeColor="text2" w:themeShade="BF"/>
        <w:sz w:val="24"/>
        <w:szCs w:val="24"/>
      </w:rPr>
      <w:instrText xml:space="preserve"> PAGE   \* MERGEFORMAT </w:instrText>
    </w:r>
    <w:r>
      <w:rPr>
        <w:color w:val="3A4452" w:themeColor="text2" w:themeShade="BF"/>
        <w:sz w:val="24"/>
        <w:szCs w:val="24"/>
      </w:rPr>
      <w:fldChar w:fldCharType="separate"/>
    </w:r>
    <w:r>
      <w:rPr>
        <w:noProof/>
        <w:color w:val="3A4452" w:themeColor="text2" w:themeShade="BF"/>
        <w:sz w:val="24"/>
        <w:szCs w:val="24"/>
      </w:rPr>
      <w:t>1</w:t>
    </w:r>
    <w:r>
      <w:rPr>
        <w:color w:val="3A4452" w:themeColor="text2" w:themeShade="BF"/>
        <w:sz w:val="24"/>
        <w:szCs w:val="24"/>
      </w:rPr>
      <w:fldChar w:fldCharType="end"/>
    </w:r>
    <w:r>
      <w:rPr>
        <w:color w:val="3A4452" w:themeColor="text2" w:themeShade="BF"/>
        <w:sz w:val="24"/>
        <w:szCs w:val="24"/>
      </w:rPr>
      <w:t xml:space="preserve"> | </w:t>
    </w:r>
    <w:r>
      <w:rPr>
        <w:color w:val="3A4452" w:themeColor="text2" w:themeShade="BF"/>
        <w:sz w:val="24"/>
        <w:szCs w:val="24"/>
      </w:rPr>
      <w:fldChar w:fldCharType="begin"/>
    </w:r>
    <w:r>
      <w:rPr>
        <w:color w:val="3A4452" w:themeColor="text2" w:themeShade="BF"/>
        <w:sz w:val="24"/>
        <w:szCs w:val="24"/>
      </w:rPr>
      <w:instrText xml:space="preserve"> NUMPAGES  \* Arabic  \* MERGEFORMAT </w:instrText>
    </w:r>
    <w:r>
      <w:rPr>
        <w:color w:val="3A4452" w:themeColor="text2" w:themeShade="BF"/>
        <w:sz w:val="24"/>
        <w:szCs w:val="24"/>
      </w:rPr>
      <w:fldChar w:fldCharType="separate"/>
    </w:r>
    <w:r>
      <w:rPr>
        <w:noProof/>
        <w:color w:val="3A4452" w:themeColor="text2" w:themeShade="BF"/>
        <w:sz w:val="24"/>
        <w:szCs w:val="24"/>
      </w:rPr>
      <w:t>1</w:t>
    </w:r>
    <w:r>
      <w:rPr>
        <w:color w:val="3A4452" w:themeColor="text2" w:themeShade="BF"/>
        <w:sz w:val="24"/>
        <w:szCs w:val="24"/>
      </w:rPr>
      <w:fldChar w:fldCharType="end"/>
    </w:r>
  </w:p>
  <w:p w14:paraId="5804B719" w14:textId="40027CF9" w:rsidR="00185780" w:rsidRPr="00D83474" w:rsidRDefault="00185780" w:rsidP="00D8347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4B17DC" w14:textId="36BCAA14" w:rsidR="00F55C96" w:rsidRDefault="00F55C96" w:rsidP="00F55C96">
    <w:pPr>
      <w:tabs>
        <w:tab w:val="center" w:pos="4550"/>
        <w:tab w:val="left" w:pos="5818"/>
      </w:tabs>
      <w:ind w:right="260"/>
      <w:jc w:val="right"/>
      <w:rPr>
        <w:color w:val="272D37" w:themeColor="text2" w:themeShade="80"/>
        <w:sz w:val="24"/>
        <w:szCs w:val="24"/>
      </w:rPr>
    </w:pPr>
    <w:r>
      <w:rPr>
        <w:color w:val="8D9BAF" w:themeColor="text2" w:themeTint="99"/>
        <w:spacing w:val="60"/>
        <w:sz w:val="24"/>
        <w:szCs w:val="24"/>
      </w:rPr>
      <w:t>Page</w:t>
    </w:r>
    <w:r>
      <w:rPr>
        <w:color w:val="8D9BAF" w:themeColor="text2" w:themeTint="99"/>
        <w:sz w:val="24"/>
        <w:szCs w:val="24"/>
      </w:rPr>
      <w:t xml:space="preserve"> </w:t>
    </w:r>
    <w:r w:rsidR="00B116FB">
      <w:rPr>
        <w:color w:val="3A4452" w:themeColor="text2" w:themeShade="BF"/>
        <w:sz w:val="24"/>
        <w:szCs w:val="24"/>
      </w:rPr>
      <w:t>1</w:t>
    </w:r>
    <w:r>
      <w:rPr>
        <w:color w:val="3A4452" w:themeColor="text2" w:themeShade="BF"/>
        <w:sz w:val="24"/>
        <w:szCs w:val="24"/>
      </w:rPr>
      <w:t xml:space="preserve"> | </w:t>
    </w:r>
    <w:r>
      <w:rPr>
        <w:color w:val="3A4452" w:themeColor="text2" w:themeShade="BF"/>
        <w:sz w:val="24"/>
        <w:szCs w:val="24"/>
      </w:rPr>
      <w:fldChar w:fldCharType="begin"/>
    </w:r>
    <w:r>
      <w:rPr>
        <w:color w:val="3A4452" w:themeColor="text2" w:themeShade="BF"/>
        <w:sz w:val="24"/>
        <w:szCs w:val="24"/>
      </w:rPr>
      <w:instrText xml:space="preserve"> NUMPAGES  \* Arabic  \* MERGEFORMAT </w:instrText>
    </w:r>
    <w:r>
      <w:rPr>
        <w:color w:val="3A4452" w:themeColor="text2" w:themeShade="BF"/>
        <w:sz w:val="24"/>
        <w:szCs w:val="24"/>
      </w:rPr>
      <w:fldChar w:fldCharType="separate"/>
    </w:r>
    <w:r>
      <w:rPr>
        <w:color w:val="3A4452" w:themeColor="text2" w:themeShade="BF"/>
        <w:sz w:val="24"/>
      </w:rPr>
      <w:t>6</w:t>
    </w:r>
    <w:r>
      <w:rPr>
        <w:color w:val="3A4452" w:themeColor="text2" w:themeShade="BF"/>
        <w:sz w:val="24"/>
        <w:szCs w:val="24"/>
      </w:rPr>
      <w:fldChar w:fldCharType="end"/>
    </w:r>
  </w:p>
  <w:p w14:paraId="6F59679F" w14:textId="77777777" w:rsidR="00416B49" w:rsidRDefault="00416B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871FDB" w14:textId="77777777" w:rsidR="00E40D6D" w:rsidRDefault="00E40D6D" w:rsidP="00C6554A">
      <w:pPr>
        <w:spacing w:before="0" w:after="0" w:line="240" w:lineRule="auto"/>
      </w:pPr>
      <w:r>
        <w:separator/>
      </w:r>
    </w:p>
  </w:footnote>
  <w:footnote w:type="continuationSeparator" w:id="0">
    <w:p w14:paraId="4D667AE3" w14:textId="77777777" w:rsidR="00E40D6D" w:rsidRDefault="00E40D6D" w:rsidP="00C6554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CAD7BB" w14:textId="4F13A6AC" w:rsidR="00416B49" w:rsidRDefault="00112852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61312" behindDoc="1" locked="0" layoutInCell="1" allowOverlap="0" wp14:anchorId="3FEDE435" wp14:editId="2458A949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82821781" name="Rectangle 6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662498800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71F05DB9" w14:textId="39B2D49D" w:rsidR="00112852" w:rsidRDefault="00112852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Business use case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3FEDE435" id="Rectangle 63" o:spid="_x0000_s1026" style="position:absolute;margin-left:0;margin-top:0;width:468.5pt;height:21.3pt;z-index:-251655168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mR3nu3AAAAAQBAAAP&#10;AAAAAAAAAAAAAAAAANIEAABkcnMvZG93bnJldi54bWxQSwUGAAAAAAQABADzAAAA2wUAAAAA&#10;" o:allowoverlap="f" fillcolor="#00a0b8 [3204]" stroked="f" strokeweight="2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662498800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71F05DB9" w14:textId="39B2D49D" w:rsidR="00112852" w:rsidRDefault="00112852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Business use case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F2C4BC" w14:textId="7D2524BF" w:rsidR="007C0CCF" w:rsidRDefault="007C0CCF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14FFB910" wp14:editId="316B5016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6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7B385796" w14:textId="41B4119F" w:rsidR="007C0CCF" w:rsidRDefault="00416B49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Business use case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14FFB910" id="_x0000_s1027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" o:allowoverlap="f" fillcolor="#00a0b8 [3204]" stroked="f" strokeweight="2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7B385796" w14:textId="41B4119F" w:rsidR="007C0CCF" w:rsidRDefault="00416B49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Business use case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07E57F2"/>
    <w:multiLevelType w:val="hybridMultilevel"/>
    <w:tmpl w:val="3B081F3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DB52CB3"/>
    <w:multiLevelType w:val="hybridMultilevel"/>
    <w:tmpl w:val="ED542D44"/>
    <w:lvl w:ilvl="0" w:tplc="21AE78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FC1269"/>
    <w:multiLevelType w:val="hybridMultilevel"/>
    <w:tmpl w:val="7E7AAFB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4696485">
    <w:abstractNumId w:val="9"/>
  </w:num>
  <w:num w:numId="2" w16cid:durableId="1358584323">
    <w:abstractNumId w:val="8"/>
  </w:num>
  <w:num w:numId="3" w16cid:durableId="893277112">
    <w:abstractNumId w:val="8"/>
  </w:num>
  <w:num w:numId="4" w16cid:durableId="950404769">
    <w:abstractNumId w:val="9"/>
  </w:num>
  <w:num w:numId="5" w16cid:durableId="522864628">
    <w:abstractNumId w:val="13"/>
  </w:num>
  <w:num w:numId="6" w16cid:durableId="1308048975">
    <w:abstractNumId w:val="10"/>
  </w:num>
  <w:num w:numId="7" w16cid:durableId="2097361391">
    <w:abstractNumId w:val="11"/>
  </w:num>
  <w:num w:numId="8" w16cid:durableId="1342048581">
    <w:abstractNumId w:val="7"/>
  </w:num>
  <w:num w:numId="9" w16cid:durableId="955602292">
    <w:abstractNumId w:val="6"/>
  </w:num>
  <w:num w:numId="10" w16cid:durableId="188110886">
    <w:abstractNumId w:val="5"/>
  </w:num>
  <w:num w:numId="11" w16cid:durableId="636879320">
    <w:abstractNumId w:val="4"/>
  </w:num>
  <w:num w:numId="12" w16cid:durableId="2126151274">
    <w:abstractNumId w:val="3"/>
  </w:num>
  <w:num w:numId="13" w16cid:durableId="356154026">
    <w:abstractNumId w:val="2"/>
  </w:num>
  <w:num w:numId="14" w16cid:durableId="1333072676">
    <w:abstractNumId w:val="1"/>
  </w:num>
  <w:num w:numId="15" w16cid:durableId="1660768201">
    <w:abstractNumId w:val="0"/>
  </w:num>
  <w:num w:numId="16" w16cid:durableId="1516920765">
    <w:abstractNumId w:val="12"/>
  </w:num>
  <w:num w:numId="17" w16cid:durableId="1747417132">
    <w:abstractNumId w:val="8"/>
    <w:lvlOverride w:ilvl="0">
      <w:startOverride w:val="1"/>
    </w:lvlOverride>
  </w:num>
  <w:num w:numId="18" w16cid:durableId="404108794">
    <w:abstractNumId w:val="14"/>
  </w:num>
  <w:num w:numId="19" w16cid:durableId="188621707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769"/>
    <w:rsid w:val="00003035"/>
    <w:rsid w:val="00112852"/>
    <w:rsid w:val="0011479A"/>
    <w:rsid w:val="00133994"/>
    <w:rsid w:val="001537A2"/>
    <w:rsid w:val="00185780"/>
    <w:rsid w:val="001B2044"/>
    <w:rsid w:val="001D195C"/>
    <w:rsid w:val="001E609C"/>
    <w:rsid w:val="00251132"/>
    <w:rsid w:val="002554CD"/>
    <w:rsid w:val="00280BB0"/>
    <w:rsid w:val="002923F5"/>
    <w:rsid w:val="00293B83"/>
    <w:rsid w:val="002B2746"/>
    <w:rsid w:val="002B4294"/>
    <w:rsid w:val="002C4A10"/>
    <w:rsid w:val="002E72B8"/>
    <w:rsid w:val="00333D0D"/>
    <w:rsid w:val="003610D3"/>
    <w:rsid w:val="00364CAC"/>
    <w:rsid w:val="0038456E"/>
    <w:rsid w:val="00416B49"/>
    <w:rsid w:val="004C049F"/>
    <w:rsid w:val="004D2789"/>
    <w:rsid w:val="004E7A88"/>
    <w:rsid w:val="005000E2"/>
    <w:rsid w:val="00542F38"/>
    <w:rsid w:val="005C42BA"/>
    <w:rsid w:val="006072C0"/>
    <w:rsid w:val="006355A0"/>
    <w:rsid w:val="00662A95"/>
    <w:rsid w:val="0068282D"/>
    <w:rsid w:val="00683212"/>
    <w:rsid w:val="006A39CD"/>
    <w:rsid w:val="006A3CE7"/>
    <w:rsid w:val="006C05FE"/>
    <w:rsid w:val="00742B1D"/>
    <w:rsid w:val="00761C62"/>
    <w:rsid w:val="007A31A1"/>
    <w:rsid w:val="007C0CCF"/>
    <w:rsid w:val="00825CCF"/>
    <w:rsid w:val="0083168D"/>
    <w:rsid w:val="00834B64"/>
    <w:rsid w:val="00845AB5"/>
    <w:rsid w:val="008D0952"/>
    <w:rsid w:val="00924BA7"/>
    <w:rsid w:val="00956A9A"/>
    <w:rsid w:val="00972825"/>
    <w:rsid w:val="00995013"/>
    <w:rsid w:val="009C1C65"/>
    <w:rsid w:val="009D03E1"/>
    <w:rsid w:val="00A135B4"/>
    <w:rsid w:val="00A21FB9"/>
    <w:rsid w:val="00A36547"/>
    <w:rsid w:val="00A379B8"/>
    <w:rsid w:val="00AA2A7B"/>
    <w:rsid w:val="00AA3B23"/>
    <w:rsid w:val="00AA6274"/>
    <w:rsid w:val="00B116FB"/>
    <w:rsid w:val="00B26B90"/>
    <w:rsid w:val="00B35602"/>
    <w:rsid w:val="00B762D4"/>
    <w:rsid w:val="00BD7195"/>
    <w:rsid w:val="00BE1C08"/>
    <w:rsid w:val="00C14889"/>
    <w:rsid w:val="00C271FC"/>
    <w:rsid w:val="00C44411"/>
    <w:rsid w:val="00C64470"/>
    <w:rsid w:val="00C6554A"/>
    <w:rsid w:val="00C95625"/>
    <w:rsid w:val="00CD507F"/>
    <w:rsid w:val="00D067C4"/>
    <w:rsid w:val="00D06FF3"/>
    <w:rsid w:val="00D27108"/>
    <w:rsid w:val="00D83474"/>
    <w:rsid w:val="00DE7AAB"/>
    <w:rsid w:val="00E07AFA"/>
    <w:rsid w:val="00E40D6D"/>
    <w:rsid w:val="00E86466"/>
    <w:rsid w:val="00EA3D2D"/>
    <w:rsid w:val="00ED7C44"/>
    <w:rsid w:val="00F17256"/>
    <w:rsid w:val="00F55C96"/>
    <w:rsid w:val="00FA2BB0"/>
    <w:rsid w:val="00FD0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EF0287"/>
  <w15:chartTrackingRefBased/>
  <w15:docId w15:val="{260226B9-0B86-4C4B-9AFB-74CBB48E1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TOCHeading">
    <w:name w:val="TOC Heading"/>
    <w:basedOn w:val="Heading1"/>
    <w:next w:val="Normal"/>
    <w:uiPriority w:val="39"/>
    <w:unhideWhenUsed/>
    <w:qFormat/>
    <w:rsid w:val="00FD0769"/>
    <w:pPr>
      <w:spacing w:before="240" w:after="0" w:line="259" w:lineRule="auto"/>
      <w:contextualSpacing w:val="0"/>
      <w:outlineLvl w:val="9"/>
    </w:pPr>
    <w:rPr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FD0769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FD0769"/>
    <w:pPr>
      <w:spacing w:after="100"/>
    </w:pPr>
  </w:style>
  <w:style w:type="paragraph" w:styleId="ListParagraph">
    <w:name w:val="List Paragraph"/>
    <w:basedOn w:val="Normal"/>
    <w:uiPriority w:val="34"/>
    <w:unhideWhenUsed/>
    <w:qFormat/>
    <w:rsid w:val="004E7A8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21F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CA" w:eastAsia="en-CA"/>
    </w:rPr>
  </w:style>
  <w:style w:type="paragraph" w:styleId="BodyText">
    <w:name w:val="Body Text"/>
    <w:basedOn w:val="Normal"/>
    <w:link w:val="BodyTextChar"/>
    <w:uiPriority w:val="99"/>
    <w:semiHidden/>
    <w:unhideWhenUsed/>
    <w:rsid w:val="005C42B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C42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tt\AppData\Roaming\Microsoft\Templates\Student%20report%20with%20ph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39964B42DD38B43BE9FFED3B9E2101C" ma:contentTypeVersion="11" ma:contentTypeDescription="Create a new document." ma:contentTypeScope="" ma:versionID="51e674531f02aea23cf2c311c9d779a3">
  <xsd:schema xmlns:xsd="http://www.w3.org/2001/XMLSchema" xmlns:xs="http://www.w3.org/2001/XMLSchema" xmlns:p="http://schemas.microsoft.com/office/2006/metadata/properties" xmlns:ns3="e36a5670-a890-45fd-9af6-24ac7bbcfdac" xmlns:ns4="88bceb2d-55df-4e3b-993c-5c354c3176e6" targetNamespace="http://schemas.microsoft.com/office/2006/metadata/properties" ma:root="true" ma:fieldsID="3254657f31ba792c6fb1538ba9d9436f" ns3:_="" ns4:_="">
    <xsd:import namespace="e36a5670-a890-45fd-9af6-24ac7bbcfdac"/>
    <xsd:import namespace="88bceb2d-55df-4e3b-993c-5c354c3176e6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OCR" minOccurs="0"/>
                <xsd:element ref="ns4:MediaServiceLocation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6a5670-a890-45fd-9af6-24ac7bbcfda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bceb2d-55df-4e3b-993c-5c354c3176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86EBCAE-0945-4CCE-981E-CD9FB411135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5245FEB-1EFC-4FAC-BFF6-D6D5CD6343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36a5670-a890-45fd-9af6-24ac7bbcfdac"/>
    <ds:schemaRef ds:uri="88bceb2d-55df-4e3b-993c-5c354c3176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4228269-BF98-4F40-B866-0B6DEB8D520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B923A24-4E31-4413-B259-AD023E0F9B3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photo.dotx</Template>
  <TotalTime>9</TotalTime>
  <Pages>4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use case</dc:title>
  <dc:subject/>
  <dc:creator>Matt</dc:creator>
  <cp:keywords/>
  <dc:description/>
  <cp:lastModifiedBy>Elaine Candido da Silva</cp:lastModifiedBy>
  <cp:revision>18</cp:revision>
  <dcterms:created xsi:type="dcterms:W3CDTF">2024-02-29T22:44:00Z</dcterms:created>
  <dcterms:modified xsi:type="dcterms:W3CDTF">2024-03-01T01:34:00Z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0x010100539964B42DD38B43BE9FFED3B9E2101C</vt:lpwstr>
  </property>
</Properties>
</file>